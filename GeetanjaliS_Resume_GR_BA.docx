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A7" w:rsidRDefault="002174B8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19050</wp:posOffset>
                </wp:positionV>
                <wp:extent cx="4829175" cy="1400175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B34" w:rsidRPr="00E226F2" w:rsidRDefault="007B1B34" w:rsidP="00E226F2">
                            <w:pPr>
                              <w:jc w:val="both"/>
                              <w:rPr>
                                <w:b/>
                                <w:color w:val="002060"/>
                              </w:rPr>
                            </w:pPr>
                            <w:r w:rsidRPr="00E226F2">
                              <w:rPr>
                                <w:b/>
                                <w:color w:val="002060"/>
                              </w:rPr>
                              <w:t>Geetanjali Sharma</w:t>
                            </w:r>
                          </w:p>
                          <w:p w:rsidR="007B1B34" w:rsidRPr="00D6484D" w:rsidRDefault="007B1B34" w:rsidP="008C2D0C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D6484D"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>H</w:t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>.N</w:t>
                            </w:r>
                            <w:r w:rsidRPr="00D6484D"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>o: C4/238, GyanKhand-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1</w:t>
                            </w:r>
                            <w:r w:rsidRPr="00956D2B"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                          </w:t>
                            </w:r>
                            <w:r w:rsidRPr="00D864A7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52400" cy="17526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70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   </w:t>
                            </w:r>
                            <w:r w:rsidRPr="00D864A7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>91+ 9911279190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 w:rsidRPr="00956D2B"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</w:p>
                          <w:p w:rsidR="007B1B34" w:rsidRDefault="007B1B34" w:rsidP="00E226F2">
                            <w:r>
                              <w:rPr>
                                <w:color w:val="002060"/>
                                <w:sz w:val="22"/>
                                <w:szCs w:val="22"/>
                              </w:rPr>
                              <w:t>Indirapuram,</w:t>
                            </w:r>
                            <w:r w:rsidRPr="00E226F2">
                              <w:rPr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484D">
                              <w:rPr>
                                <w:color w:val="002060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</w:rPr>
                              <w:t>haziabad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</w:t>
                            </w:r>
                            <w:r w:rsidRPr="00D864A7">
                              <w:rPr>
                                <w:b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D9A2253" wp14:editId="2D23A6C4">
                                  <wp:extent cx="251460" cy="134698"/>
                                  <wp:effectExtent l="1905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" cy="1346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2060"/>
                                <w:sz w:val="22"/>
                                <w:szCs w:val="22"/>
                              </w:rPr>
                              <w:t>:</w:t>
                            </w:r>
                            <w:r w:rsidRPr="00E226F2">
                              <w:rPr>
                                <w:color w:val="002060"/>
                                <w:sz w:val="22"/>
                                <w:szCs w:val="22"/>
                              </w:rPr>
                              <w:t xml:space="preserve"> tanjionly@gmail.com</w:t>
                            </w:r>
                            <w:r>
                              <w:t xml:space="preserve">  </w:t>
                            </w:r>
                          </w:p>
                          <w:p w:rsidR="007B1B34" w:rsidRDefault="007B1B34" w:rsidP="00E226F2">
                            <w:pP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D6484D"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 xml:space="preserve">UP-201010  </w:t>
                            </w:r>
                          </w:p>
                          <w:p w:rsidR="007B1B34" w:rsidRDefault="007B1B34" w:rsidP="00E226F2">
                            <w:pP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 w:rsidRPr="00A54134">
                              <w:rPr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845893" cy="655377"/>
                                  <wp:effectExtent l="19050" t="0" r="0" b="0"/>
                                  <wp:docPr id="9" name="Picture 21" descr="certificat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ertificate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893" cy="65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 w:rsidRPr="00D6484D"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</w:p>
                          <w:p w:rsidR="007B1B34" w:rsidRPr="00E226F2" w:rsidRDefault="007B1B34" w:rsidP="00D864A7">
                            <w:pPr>
                              <w:jc w:val="right"/>
                            </w:pP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 xml:space="preserve">                                                    </w:t>
                            </w:r>
                            <w:r w:rsidRPr="00D6484D"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="Calibr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B1B34" w:rsidRPr="00693BB7" w:rsidRDefault="007B1B34" w:rsidP="008C2D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ascii="Arial" w:eastAsia="MS PGothic" w:hAnsi="Arial" w:cs="Calibr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B1B34" w:rsidRPr="00D6484D" w:rsidRDefault="007B1B34" w:rsidP="00D6484D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95pt;margin-top:1.5pt;width:380.25pt;height:110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rVfwIAABA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" stroked="f">
                <v:textbox>
                  <w:txbxContent>
                    <w:p w:rsidR="007B1B34" w:rsidRPr="00E226F2" w:rsidRDefault="007B1B34" w:rsidP="00E226F2">
                      <w:pPr>
                        <w:jc w:val="both"/>
                        <w:rPr>
                          <w:b/>
                          <w:color w:val="002060"/>
                        </w:rPr>
                      </w:pPr>
                      <w:r w:rsidRPr="00E226F2">
                        <w:rPr>
                          <w:b/>
                          <w:color w:val="002060"/>
                        </w:rPr>
                        <w:t>Geetanjali Sharma</w:t>
                      </w:r>
                    </w:p>
                    <w:p w:rsidR="007B1B34" w:rsidRPr="00D6484D" w:rsidRDefault="007B1B34" w:rsidP="008C2D0C">
                      <w:pPr>
                        <w:jc w:val="both"/>
                        <w:rPr>
                          <w:sz w:val="22"/>
                          <w:szCs w:val="22"/>
                          <w:lang w:val="en-GB"/>
                        </w:rPr>
                      </w:pPr>
                      <w:r w:rsidRPr="00D6484D"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>H</w:t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>.N</w:t>
                      </w:r>
                      <w:r w:rsidRPr="00D6484D"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>o: C4/238, GyanKhand-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>1</w:t>
                      </w:r>
                      <w:r w:rsidRPr="00956D2B">
                        <w:rPr>
                          <w:sz w:val="22"/>
                          <w:szCs w:val="22"/>
                          <w:lang w:val="en-GB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 xml:space="preserve">                           </w:t>
                      </w:r>
                      <w:r w:rsidRPr="00D864A7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52400" cy="17526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70" cy="178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 xml:space="preserve">    </w:t>
                      </w:r>
                      <w:r w:rsidRPr="00D864A7">
                        <w:rPr>
                          <w:b/>
                          <w:sz w:val="22"/>
                          <w:szCs w:val="22"/>
                          <w:lang w:val="en-GB"/>
                        </w:rPr>
                        <w:t xml:space="preserve">: </w:t>
                      </w:r>
                      <w:r>
                        <w:rPr>
                          <w:noProof/>
                          <w:color w:val="002060"/>
                          <w:sz w:val="22"/>
                          <w:szCs w:val="22"/>
                        </w:rPr>
                        <w:t>91+ 9911279190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ab/>
                      </w:r>
                      <w:r w:rsidRPr="00956D2B">
                        <w:rPr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</w:p>
                    <w:p w:rsidR="007B1B34" w:rsidRDefault="007B1B34" w:rsidP="00E226F2">
                      <w:r>
                        <w:rPr>
                          <w:color w:val="002060"/>
                          <w:sz w:val="22"/>
                          <w:szCs w:val="22"/>
                        </w:rPr>
                        <w:t>Indirapuram,</w:t>
                      </w:r>
                      <w:r w:rsidRPr="00E226F2">
                        <w:rPr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D6484D">
                        <w:rPr>
                          <w:color w:val="002060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color w:val="002060"/>
                          <w:sz w:val="22"/>
                          <w:szCs w:val="22"/>
                        </w:rPr>
                        <w:t>haziabad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</w:t>
                      </w:r>
                      <w:r w:rsidRPr="00D864A7">
                        <w:rPr>
                          <w:b/>
                          <w:noProof/>
                          <w:color w:val="002060"/>
                          <w:sz w:val="22"/>
                          <w:szCs w:val="22"/>
                        </w:rPr>
                        <w:drawing>
                          <wp:inline distT="0" distB="0" distL="0" distR="0" wp14:anchorId="4D9A2253" wp14:editId="2D23A6C4">
                            <wp:extent cx="251460" cy="134698"/>
                            <wp:effectExtent l="1905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" cy="1346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b/>
                          <w:color w:val="002060"/>
                          <w:sz w:val="22"/>
                          <w:szCs w:val="22"/>
                        </w:rPr>
                        <w:t>:</w:t>
                      </w:r>
                      <w:r w:rsidRPr="00E226F2">
                        <w:rPr>
                          <w:color w:val="002060"/>
                          <w:sz w:val="22"/>
                          <w:szCs w:val="22"/>
                        </w:rPr>
                        <w:t xml:space="preserve"> tanjionly@gmail.com</w:t>
                      </w:r>
                      <w:r>
                        <w:t xml:space="preserve">  </w:t>
                      </w:r>
                    </w:p>
                    <w:p w:rsidR="007B1B34" w:rsidRDefault="007B1B34" w:rsidP="00E226F2">
                      <w:pP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</w:pPr>
                      <w:r w:rsidRPr="00D6484D"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 xml:space="preserve">UP-201010  </w:t>
                      </w:r>
                    </w:p>
                    <w:p w:rsidR="007B1B34" w:rsidRDefault="007B1B34" w:rsidP="00E226F2">
                      <w:pP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 w:rsidRPr="00A54134">
                        <w:rPr>
                          <w:noProof/>
                          <w:color w:val="002060"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845893" cy="655377"/>
                            <wp:effectExtent l="19050" t="0" r="0" b="0"/>
                            <wp:docPr id="9" name="Picture 21" descr="certificat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ertificate.pn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893" cy="65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 xml:space="preserve">                                </w:t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 w:rsidRPr="00D6484D"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</w:p>
                    <w:p w:rsidR="007B1B34" w:rsidRPr="00E226F2" w:rsidRDefault="007B1B34" w:rsidP="00D864A7">
                      <w:pPr>
                        <w:jc w:val="right"/>
                      </w:pP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 xml:space="preserve">                                                    </w:t>
                      </w:r>
                      <w:r w:rsidRPr="00D6484D"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 xml:space="preserve">  </w:t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color w:val="002060"/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rFonts w:ascii="Arial" w:eastAsia="MS PGothic" w:hAnsi="Arial" w:cs="Calibri"/>
                          <w:color w:val="002060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7B1B34" w:rsidRPr="00693BB7" w:rsidRDefault="007B1B34" w:rsidP="008C2D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2060"/>
                        </w:rPr>
                      </w:pPr>
                      <w:r>
                        <w:rPr>
                          <w:rFonts w:ascii="Arial" w:eastAsia="MS PGothic" w:hAnsi="Arial" w:cs="Calibri"/>
                          <w:color w:val="002060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7B1B34" w:rsidRPr="00D6484D" w:rsidRDefault="007B1B34" w:rsidP="00D6484D">
                      <w:pPr>
                        <w:jc w:val="both"/>
                        <w:rPr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07F2A" w:rsidRPr="00693BB7">
        <w:rPr>
          <w:noProof/>
        </w:rPr>
        <w:drawing>
          <wp:inline distT="0" distB="0" distL="0" distR="0">
            <wp:extent cx="1143000" cy="1143000"/>
            <wp:effectExtent l="0" t="0" r="0" b="0"/>
            <wp:docPr id="3" name="txt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xtPic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134" w:rsidRPr="00A54134">
        <w:rPr>
          <w:noProof/>
          <w:sz w:val="22"/>
          <w:szCs w:val="22"/>
        </w:rPr>
        <w:t xml:space="preserve"> </w:t>
      </w:r>
      <w:r w:rsidR="00A54134">
        <w:rPr>
          <w:noProof/>
          <w:sz w:val="22"/>
          <w:szCs w:val="22"/>
        </w:rPr>
        <w:t xml:space="preserve">                                                      </w:t>
      </w:r>
    </w:p>
    <w:p w:rsidR="00D600F2" w:rsidRDefault="00C5189E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276225</wp:posOffset>
                </wp:positionV>
                <wp:extent cx="6477000" cy="11620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B34" w:rsidRDefault="007B1B34" w:rsidP="00EB6E14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Professional</w:t>
                            </w:r>
                            <w:r w:rsidRPr="00FD4525">
                              <w:rPr>
                                <w:b/>
                                <w:bCs/>
                                <w:color w:val="002060"/>
                              </w:rPr>
                              <w:t xml:space="preserve"> Summary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- Business Analyst-Scrum Master /Lead Developer</w:t>
                            </w:r>
                          </w:p>
                          <w:p w:rsidR="007B1B34" w:rsidRDefault="007B1B34" w:rsidP="00EB6E14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7B1B34" w:rsidRDefault="007B1B34" w:rsidP="001D0C12">
                            <w:pPr>
                              <w:rPr>
                                <w:bCs/>
                                <w:color w:val="002060"/>
                              </w:rPr>
                            </w:pPr>
                            <w:r w:rsidRPr="001D0C12">
                              <w:rPr>
                                <w:bCs/>
                                <w:color w:val="002060"/>
                              </w:rPr>
                              <w:t xml:space="preserve">Techno-Functional IT professional having 10+ years of experience as a Business analyst 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>–Scrum Master</w:t>
                            </w:r>
                            <w:r w:rsidRPr="001D0C12">
                              <w:rPr>
                                <w:bCs/>
                                <w:color w:val="002060"/>
                              </w:rPr>
                              <w:t>,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 xml:space="preserve"> Agile Coach, Lead Developer</w:t>
                            </w:r>
                            <w:r w:rsidRPr="001D0C12">
                              <w:rPr>
                                <w:bCs/>
                                <w:color w:val="002060"/>
                              </w:rPr>
                              <w:t xml:space="preserve"> in Filemaker 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 xml:space="preserve">technology </w:t>
                            </w:r>
                            <w:r w:rsidRPr="001D0C12">
                              <w:rPr>
                                <w:bCs/>
                                <w:color w:val="002060"/>
                              </w:rPr>
                              <w:t>(RD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>BMS-a subsidiary of Apple Inc.)</w:t>
                            </w:r>
                            <w:r w:rsidRPr="001D0C12">
                              <w:rPr>
                                <w:bCs/>
                                <w:color w:val="002060"/>
                              </w:rPr>
                              <w:t xml:space="preserve">, coordinator. 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>Working in Agile Environment with multiple roles .</w:t>
                            </w:r>
                            <w:r w:rsidRPr="001D0C12">
                              <w:rPr>
                                <w:bCs/>
                                <w:color w:val="002060"/>
                              </w:rPr>
                              <w:t xml:space="preserve">Apparent team leader with passion to train, </w:t>
                            </w:r>
                            <w:r w:rsidR="008D5127">
                              <w:rPr>
                                <w:bCs/>
                                <w:color w:val="002060"/>
                              </w:rPr>
                              <w:t>c</w:t>
                            </w:r>
                            <w:r w:rsidRPr="001D0C12">
                              <w:rPr>
                                <w:bCs/>
                                <w:color w:val="002060"/>
                              </w:rPr>
                              <w:t>oordinate, manage and motivate people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>.</w:t>
                            </w:r>
                          </w:p>
                          <w:p w:rsidR="007B1B34" w:rsidRDefault="007B1B34" w:rsidP="001D0C12">
                            <w:pPr>
                              <w:rPr>
                                <w:bCs/>
                                <w:color w:val="002060"/>
                              </w:rPr>
                            </w:pPr>
                          </w:p>
                          <w:p w:rsidR="007B1B34" w:rsidRDefault="007B1B34" w:rsidP="001D0C12">
                            <w:pPr>
                              <w:rPr>
                                <w:bCs/>
                                <w:color w:val="002060"/>
                              </w:rPr>
                            </w:pPr>
                          </w:p>
                          <w:p w:rsidR="007B1B34" w:rsidRDefault="007B1B34" w:rsidP="001D0C12">
                            <w:pPr>
                              <w:rPr>
                                <w:bCs/>
                                <w:color w:val="002060"/>
                              </w:rPr>
                            </w:pPr>
                          </w:p>
                          <w:p w:rsidR="007B1B34" w:rsidRPr="008C2D0C" w:rsidRDefault="007B1B34" w:rsidP="001D0C12">
                            <w:pPr>
                              <w:rPr>
                                <w:bCs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2.5pt;margin-top:21.75pt;width:510pt;height:9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" stroked="f">
                <v:textbox>
                  <w:txbxContent>
                    <w:p w:rsidR="007B1B34" w:rsidRDefault="007B1B34" w:rsidP="00EB6E14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Professional</w:t>
                      </w:r>
                      <w:r w:rsidRPr="00FD4525">
                        <w:rPr>
                          <w:b/>
                          <w:bCs/>
                          <w:color w:val="002060"/>
                        </w:rPr>
                        <w:t xml:space="preserve"> Summary</w:t>
                      </w:r>
                      <w:r>
                        <w:rPr>
                          <w:b/>
                          <w:bCs/>
                          <w:color w:val="002060"/>
                        </w:rPr>
                        <w:t>- Business Analyst-Scrum Master /Lead Developer</w:t>
                      </w:r>
                    </w:p>
                    <w:p w:rsidR="007B1B34" w:rsidRDefault="007B1B34" w:rsidP="00EB6E14">
                      <w:pPr>
                        <w:rPr>
                          <w:b/>
                          <w:bCs/>
                          <w:color w:val="002060"/>
                        </w:rPr>
                      </w:pPr>
                    </w:p>
                    <w:p w:rsidR="007B1B34" w:rsidRDefault="007B1B34" w:rsidP="001D0C12">
                      <w:pPr>
                        <w:rPr>
                          <w:bCs/>
                          <w:color w:val="002060"/>
                        </w:rPr>
                      </w:pPr>
                      <w:r w:rsidRPr="001D0C12">
                        <w:rPr>
                          <w:bCs/>
                          <w:color w:val="002060"/>
                        </w:rPr>
                        <w:t xml:space="preserve">Techno-Functional IT professional having 10+ years of experience as a Business analyst </w:t>
                      </w:r>
                      <w:r>
                        <w:rPr>
                          <w:bCs/>
                          <w:color w:val="002060"/>
                        </w:rPr>
                        <w:t>–Scrum Master</w:t>
                      </w:r>
                      <w:r w:rsidRPr="001D0C12">
                        <w:rPr>
                          <w:bCs/>
                          <w:color w:val="002060"/>
                        </w:rPr>
                        <w:t>,</w:t>
                      </w:r>
                      <w:r>
                        <w:rPr>
                          <w:bCs/>
                          <w:color w:val="002060"/>
                        </w:rPr>
                        <w:t xml:space="preserve"> Agile Coach, Lead Developer</w:t>
                      </w:r>
                      <w:r w:rsidRPr="001D0C12">
                        <w:rPr>
                          <w:bCs/>
                          <w:color w:val="002060"/>
                        </w:rPr>
                        <w:t xml:space="preserve"> in Filemaker </w:t>
                      </w:r>
                      <w:r>
                        <w:rPr>
                          <w:bCs/>
                          <w:color w:val="002060"/>
                        </w:rPr>
                        <w:t xml:space="preserve">technology </w:t>
                      </w:r>
                      <w:r w:rsidRPr="001D0C12">
                        <w:rPr>
                          <w:bCs/>
                          <w:color w:val="002060"/>
                        </w:rPr>
                        <w:t>(RD</w:t>
                      </w:r>
                      <w:r>
                        <w:rPr>
                          <w:bCs/>
                          <w:color w:val="002060"/>
                        </w:rPr>
                        <w:t>BMS-a subsidiary of Apple Inc.)</w:t>
                      </w:r>
                      <w:r w:rsidRPr="001D0C12">
                        <w:rPr>
                          <w:bCs/>
                          <w:color w:val="002060"/>
                        </w:rPr>
                        <w:t xml:space="preserve">, coordinator. </w:t>
                      </w:r>
                      <w:r>
                        <w:rPr>
                          <w:bCs/>
                          <w:color w:val="002060"/>
                        </w:rPr>
                        <w:t>Working in Agile Environment with multiple roles .</w:t>
                      </w:r>
                      <w:r w:rsidRPr="001D0C12">
                        <w:rPr>
                          <w:bCs/>
                          <w:color w:val="002060"/>
                        </w:rPr>
                        <w:t xml:space="preserve">Apparent team leader with passion to train, </w:t>
                      </w:r>
                      <w:r w:rsidR="008D5127">
                        <w:rPr>
                          <w:bCs/>
                          <w:color w:val="002060"/>
                        </w:rPr>
                        <w:t>c</w:t>
                      </w:r>
                      <w:r w:rsidRPr="001D0C12">
                        <w:rPr>
                          <w:bCs/>
                          <w:color w:val="002060"/>
                        </w:rPr>
                        <w:t>oordinate, manage and motivate people</w:t>
                      </w:r>
                      <w:r>
                        <w:rPr>
                          <w:bCs/>
                          <w:color w:val="002060"/>
                        </w:rPr>
                        <w:t>.</w:t>
                      </w:r>
                    </w:p>
                    <w:p w:rsidR="007B1B34" w:rsidRDefault="007B1B34" w:rsidP="001D0C12">
                      <w:pPr>
                        <w:rPr>
                          <w:bCs/>
                          <w:color w:val="002060"/>
                        </w:rPr>
                      </w:pPr>
                    </w:p>
                    <w:p w:rsidR="007B1B34" w:rsidRDefault="007B1B34" w:rsidP="001D0C12">
                      <w:pPr>
                        <w:rPr>
                          <w:bCs/>
                          <w:color w:val="002060"/>
                        </w:rPr>
                      </w:pPr>
                    </w:p>
                    <w:p w:rsidR="007B1B34" w:rsidRDefault="007B1B34" w:rsidP="001D0C12">
                      <w:pPr>
                        <w:rPr>
                          <w:bCs/>
                          <w:color w:val="002060"/>
                        </w:rPr>
                      </w:pPr>
                    </w:p>
                    <w:p w:rsidR="007B1B34" w:rsidRPr="008C2D0C" w:rsidRDefault="007B1B34" w:rsidP="001D0C12">
                      <w:pPr>
                        <w:rPr>
                          <w:bCs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74"/>
      </w:tblGrid>
      <w:tr w:rsidR="004E78A5">
        <w:tc>
          <w:tcPr>
            <w:tcW w:w="0" w:type="dxa"/>
            <w:noWrap/>
          </w:tcPr>
          <w:p w:rsidR="003A64D6" w:rsidRDefault="00693BB7" w:rsidP="00647BAA">
            <w:r w:rsidRPr="00693BB7">
              <w:rPr>
                <w:noProof/>
              </w:rPr>
              <w:t xml:space="preserve"> </w:t>
            </w:r>
          </w:p>
        </w:tc>
      </w:tr>
      <w:tr w:rsidR="004E78A5">
        <w:tc>
          <w:tcPr>
            <w:tcW w:w="0" w:type="dxa"/>
            <w:noWrap/>
          </w:tcPr>
          <w:p w:rsidR="003A64D6" w:rsidRDefault="003A64D6"/>
        </w:tc>
      </w:tr>
      <w:tr w:rsidR="004E78A5">
        <w:tc>
          <w:tcPr>
            <w:tcW w:w="800" w:type="pct"/>
            <w:noWrap/>
          </w:tcPr>
          <w:p w:rsidR="003A64D6" w:rsidRDefault="003A64D6"/>
        </w:tc>
      </w:tr>
      <w:tr w:rsidR="004E78A5">
        <w:tc>
          <w:tcPr>
            <w:tcW w:w="0" w:type="dxa"/>
            <w:noWrap/>
          </w:tcPr>
          <w:p w:rsidR="003A64D6" w:rsidRDefault="003A64D6"/>
        </w:tc>
      </w:tr>
    </w:tbl>
    <w:p w:rsidR="00FD4525" w:rsidRDefault="00207F2A" w:rsidP="00693BB7">
      <w:pPr>
        <w:rPr>
          <w:b/>
          <w:bCs/>
          <w:color w:val="002060"/>
        </w:rPr>
      </w:pPr>
      <w:r>
        <w:br/>
      </w:r>
    </w:p>
    <w:p w:rsidR="00106D06" w:rsidRDefault="005177A9" w:rsidP="00693BB7">
      <w:pPr>
        <w:rPr>
          <w:b/>
          <w:bCs/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226060</wp:posOffset>
                </wp:positionV>
                <wp:extent cx="6646545" cy="4562475"/>
                <wp:effectExtent l="0" t="0" r="190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545" cy="456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B34" w:rsidRDefault="007B1B34" w:rsidP="00647BAA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7B1B34" w:rsidRDefault="007B1B34" w:rsidP="00647BAA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647BAA">
                              <w:rPr>
                                <w:b/>
                                <w:bCs/>
                                <w:color w:val="002060"/>
                              </w:rPr>
                              <w:t>Job Responsibilities:</w:t>
                            </w:r>
                            <w:r w:rsidRPr="00A54134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B1B34" w:rsidRDefault="007B1B34" w:rsidP="00C5189E">
                            <w:pPr>
                              <w:spacing w:line="360" w:lineRule="auto"/>
                              <w:ind w:left="720"/>
                              <w:rPr>
                                <w:bCs/>
                                <w:color w:val="002060"/>
                              </w:rPr>
                            </w:pPr>
                          </w:p>
                          <w:p w:rsidR="00F30640" w:rsidRDefault="007B1B34" w:rsidP="00F01D1E">
                            <w:pPr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F30640">
                              <w:rPr>
                                <w:bCs/>
                                <w:color w:val="002060"/>
                              </w:rPr>
                              <w:t xml:space="preserve">Working as a liaison between business and Scrum team, to ensure smooth </w:t>
                            </w:r>
                            <w:r w:rsidR="00F30640">
                              <w:rPr>
                                <w:bCs/>
                                <w:color w:val="002060"/>
                              </w:rPr>
                              <w:t xml:space="preserve">implementation and closely monitoring progress of the </w:t>
                            </w:r>
                            <w:r w:rsidR="008D2E91">
                              <w:rPr>
                                <w:bCs/>
                                <w:color w:val="002060"/>
                              </w:rPr>
                              <w:t>project.</w:t>
                            </w:r>
                          </w:p>
                          <w:p w:rsidR="007B1B34" w:rsidRPr="00F30640" w:rsidRDefault="00F30640" w:rsidP="00F01D1E">
                            <w:pPr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F30640">
                              <w:rPr>
                                <w:bCs/>
                                <w:color w:val="002060"/>
                              </w:rPr>
                              <w:t>Following</w:t>
                            </w:r>
                            <w:r w:rsidR="007B1B34" w:rsidRPr="00F30640">
                              <w:rPr>
                                <w:bCs/>
                                <w:color w:val="002060"/>
                              </w:rPr>
                              <w:t xml:space="preserve"> ScrumBan (Scrum and Kanban) agile methodology in Security operations center for 5 operati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>onal teams using Trello board (</w:t>
                            </w:r>
                            <w:r w:rsidR="008D2E91">
                              <w:rPr>
                                <w:bCs/>
                                <w:color w:val="002060"/>
                              </w:rPr>
                              <w:t>visualization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1A2C8B">
                              <w:rPr>
                                <w:bCs/>
                                <w:color w:val="002060"/>
                              </w:rPr>
                              <w:t>tool)</w:t>
                            </w:r>
                            <w:r w:rsidR="007B1B34" w:rsidRPr="00F30640">
                              <w:rPr>
                                <w:bCs/>
                                <w:color w:val="002060"/>
                              </w:rPr>
                              <w:t>.</w:t>
                            </w:r>
                          </w:p>
                          <w:p w:rsidR="00F30640" w:rsidRPr="00F30640" w:rsidRDefault="00F30640" w:rsidP="00F30640">
                            <w:pPr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F30640">
                              <w:rPr>
                                <w:bCs/>
                                <w:color w:val="002060"/>
                              </w:rPr>
                              <w:t xml:space="preserve">Providing suggestions to the development team during 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>the development stage of project</w:t>
                            </w:r>
                            <w:r w:rsidRPr="00F30640">
                              <w:rPr>
                                <w:bCs/>
                                <w:color w:val="002060"/>
                              </w:rPr>
                              <w:t xml:space="preserve"> to meet the client’s business needs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 xml:space="preserve"> to ensure customer satisfaction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F30640" w:rsidRDefault="00F30640" w:rsidP="00F30640">
                            <w:pPr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F30640">
                              <w:rPr>
                                <w:bCs/>
                                <w:color w:val="002060"/>
                              </w:rPr>
                              <w:t>Defining business requirements and reporting them back to stakeholders</w:t>
                            </w:r>
                          </w:p>
                          <w:p w:rsidR="007B1B34" w:rsidRPr="00F30640" w:rsidRDefault="00F30640" w:rsidP="00F30640">
                            <w:pPr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Cs/>
                                <w:color w:val="002060"/>
                              </w:rPr>
                              <w:t>O</w:t>
                            </w:r>
                            <w:r w:rsidRPr="00F30640">
                              <w:rPr>
                                <w:bCs/>
                                <w:color w:val="002060"/>
                              </w:rPr>
                              <w:t>rganize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 xml:space="preserve"> </w:t>
                            </w:r>
                            <w:r w:rsidRPr="00F30640">
                              <w:rPr>
                                <w:bCs/>
                                <w:color w:val="002060"/>
                              </w:rPr>
                              <w:t>Sprint meetings (Sprint Planning, Retrospective, Sprint Review, Bac</w:t>
                            </w:r>
                            <w:bookmarkStart w:id="0" w:name="_GoBack"/>
                            <w:bookmarkEnd w:id="0"/>
                            <w:r w:rsidRPr="00F30640">
                              <w:rPr>
                                <w:bCs/>
                                <w:color w:val="002060"/>
                              </w:rPr>
                              <w:t>klog Refinement) and knowledge sharing sessions with teams</w:t>
                            </w:r>
                            <w:r w:rsidR="007B1B34" w:rsidRPr="00F30640">
                              <w:rPr>
                                <w:bCs/>
                                <w:color w:val="002060"/>
                              </w:rPr>
                              <w:t xml:space="preserve">. </w:t>
                            </w:r>
                          </w:p>
                          <w:p w:rsidR="007B1B34" w:rsidRPr="001D0C12" w:rsidRDefault="007B1B34" w:rsidP="001D0C12">
                            <w:pPr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1D0C12">
                              <w:rPr>
                                <w:bCs/>
                                <w:color w:val="002060"/>
                              </w:rPr>
                              <w:t xml:space="preserve">Testing at unit level and file the bugs into ALM. </w:t>
                            </w:r>
                          </w:p>
                          <w:p w:rsidR="007B1B34" w:rsidRPr="001D0C12" w:rsidRDefault="00F30640" w:rsidP="00F30640">
                            <w:pPr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8D2E91">
                              <w:rPr>
                                <w:bCs/>
                                <w:color w:val="002060"/>
                              </w:rPr>
                              <w:t>Prepare accurate and detailed requirement specifications documents, user interface guides, and functional specification documents.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-22.5pt;margin-top:17.8pt;width:523.35pt;height:3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" stroked="f">
                <v:textbox>
                  <w:txbxContent>
                    <w:p w:rsidR="007B1B34" w:rsidRDefault="007B1B34" w:rsidP="00647BAA">
                      <w:pPr>
                        <w:rPr>
                          <w:b/>
                          <w:bCs/>
                          <w:color w:val="002060"/>
                        </w:rPr>
                      </w:pPr>
                    </w:p>
                    <w:p w:rsidR="007B1B34" w:rsidRDefault="007B1B34" w:rsidP="00647BAA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647BAA">
                        <w:rPr>
                          <w:b/>
                          <w:bCs/>
                          <w:color w:val="002060"/>
                        </w:rPr>
                        <w:t>Job Responsibilities:</w:t>
                      </w:r>
                      <w:r w:rsidRPr="00A54134">
                        <w:rPr>
                          <w:noProof/>
                          <w:sz w:val="22"/>
                          <w:szCs w:val="22"/>
                        </w:rPr>
                        <w:t xml:space="preserve"> </w:t>
                      </w:r>
                    </w:p>
                    <w:p w:rsidR="007B1B34" w:rsidRDefault="007B1B34" w:rsidP="00C5189E">
                      <w:pPr>
                        <w:spacing w:line="360" w:lineRule="auto"/>
                        <w:ind w:left="720"/>
                        <w:rPr>
                          <w:bCs/>
                          <w:color w:val="002060"/>
                        </w:rPr>
                      </w:pPr>
                    </w:p>
                    <w:p w:rsidR="00F30640" w:rsidRDefault="007B1B34" w:rsidP="00F01D1E">
                      <w:pPr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bCs/>
                          <w:color w:val="002060"/>
                        </w:rPr>
                      </w:pPr>
                      <w:r w:rsidRPr="00F30640">
                        <w:rPr>
                          <w:bCs/>
                          <w:color w:val="002060"/>
                        </w:rPr>
                        <w:t xml:space="preserve">Working as a liaison between business and Scrum team, to ensure smooth </w:t>
                      </w:r>
                      <w:r w:rsidR="00F30640">
                        <w:rPr>
                          <w:bCs/>
                          <w:color w:val="002060"/>
                        </w:rPr>
                        <w:t xml:space="preserve">implementation and closely monitoring progress of the </w:t>
                      </w:r>
                      <w:r w:rsidR="008D2E91">
                        <w:rPr>
                          <w:bCs/>
                          <w:color w:val="002060"/>
                        </w:rPr>
                        <w:t>project.</w:t>
                      </w:r>
                    </w:p>
                    <w:p w:rsidR="007B1B34" w:rsidRPr="00F30640" w:rsidRDefault="00F30640" w:rsidP="00F01D1E">
                      <w:pPr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bCs/>
                          <w:color w:val="002060"/>
                        </w:rPr>
                      </w:pPr>
                      <w:r w:rsidRPr="00F30640">
                        <w:rPr>
                          <w:bCs/>
                          <w:color w:val="002060"/>
                        </w:rPr>
                        <w:t>Following</w:t>
                      </w:r>
                      <w:r w:rsidR="007B1B34" w:rsidRPr="00F30640">
                        <w:rPr>
                          <w:bCs/>
                          <w:color w:val="002060"/>
                        </w:rPr>
                        <w:t xml:space="preserve"> ScrumBan (Scrum and Kanban) agile methodology in Security operations center for 5 operati</w:t>
                      </w:r>
                      <w:r>
                        <w:rPr>
                          <w:bCs/>
                          <w:color w:val="002060"/>
                        </w:rPr>
                        <w:t>onal teams using Trello board (</w:t>
                      </w:r>
                      <w:r w:rsidR="008D2E91">
                        <w:rPr>
                          <w:bCs/>
                          <w:color w:val="002060"/>
                        </w:rPr>
                        <w:t>visualization</w:t>
                      </w:r>
                      <w:r>
                        <w:rPr>
                          <w:bCs/>
                          <w:color w:val="002060"/>
                        </w:rPr>
                        <w:t xml:space="preserve"> </w:t>
                      </w:r>
                      <w:r w:rsidR="001A2C8B">
                        <w:rPr>
                          <w:bCs/>
                          <w:color w:val="002060"/>
                        </w:rPr>
                        <w:t>tool)</w:t>
                      </w:r>
                      <w:r w:rsidR="007B1B34" w:rsidRPr="00F30640">
                        <w:rPr>
                          <w:bCs/>
                          <w:color w:val="002060"/>
                        </w:rPr>
                        <w:t>.</w:t>
                      </w:r>
                    </w:p>
                    <w:p w:rsidR="00F30640" w:rsidRPr="00F30640" w:rsidRDefault="00F30640" w:rsidP="00F30640">
                      <w:pPr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bCs/>
                          <w:color w:val="002060"/>
                        </w:rPr>
                      </w:pPr>
                      <w:r w:rsidRPr="00F30640">
                        <w:rPr>
                          <w:bCs/>
                          <w:color w:val="002060"/>
                        </w:rPr>
                        <w:t xml:space="preserve">Providing suggestions to the development team during </w:t>
                      </w:r>
                      <w:r>
                        <w:rPr>
                          <w:bCs/>
                          <w:color w:val="002060"/>
                        </w:rPr>
                        <w:t>the development stage of project</w:t>
                      </w:r>
                      <w:r w:rsidRPr="00F30640">
                        <w:rPr>
                          <w:bCs/>
                          <w:color w:val="002060"/>
                        </w:rPr>
                        <w:t xml:space="preserve"> to meet the client’s business needs</w:t>
                      </w:r>
                      <w:r>
                        <w:rPr>
                          <w:bCs/>
                          <w:color w:val="002060"/>
                        </w:rPr>
                        <w:t xml:space="preserve"> to ensure customer satisfaction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F30640" w:rsidRDefault="00F30640" w:rsidP="00F30640">
                      <w:pPr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bCs/>
                          <w:color w:val="002060"/>
                        </w:rPr>
                      </w:pPr>
                      <w:r w:rsidRPr="00F30640">
                        <w:rPr>
                          <w:bCs/>
                          <w:color w:val="002060"/>
                        </w:rPr>
                        <w:t>Defining business requirements and reporting them back to stakeholders</w:t>
                      </w:r>
                    </w:p>
                    <w:p w:rsidR="007B1B34" w:rsidRPr="00F30640" w:rsidRDefault="00F30640" w:rsidP="00F30640">
                      <w:pPr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bCs/>
                          <w:color w:val="002060"/>
                        </w:rPr>
                      </w:pPr>
                      <w:r>
                        <w:rPr>
                          <w:bCs/>
                          <w:color w:val="002060"/>
                        </w:rPr>
                        <w:t>O</w:t>
                      </w:r>
                      <w:r w:rsidRPr="00F30640">
                        <w:rPr>
                          <w:bCs/>
                          <w:color w:val="002060"/>
                        </w:rPr>
                        <w:t>rganize</w:t>
                      </w:r>
                      <w:r>
                        <w:rPr>
                          <w:bCs/>
                          <w:color w:val="002060"/>
                        </w:rPr>
                        <w:t xml:space="preserve"> </w:t>
                      </w:r>
                      <w:r w:rsidRPr="00F30640">
                        <w:rPr>
                          <w:bCs/>
                          <w:color w:val="002060"/>
                        </w:rPr>
                        <w:t>Sprint meetings (Sprint Planning, Retrospective, Sprint Review, Bac</w:t>
                      </w:r>
                      <w:bookmarkStart w:id="1" w:name="_GoBack"/>
                      <w:bookmarkEnd w:id="1"/>
                      <w:r w:rsidRPr="00F30640">
                        <w:rPr>
                          <w:bCs/>
                          <w:color w:val="002060"/>
                        </w:rPr>
                        <w:t>klog Refinement) and knowledge sharing sessions with teams</w:t>
                      </w:r>
                      <w:r w:rsidR="007B1B34" w:rsidRPr="00F30640">
                        <w:rPr>
                          <w:bCs/>
                          <w:color w:val="002060"/>
                        </w:rPr>
                        <w:t xml:space="preserve">. </w:t>
                      </w:r>
                    </w:p>
                    <w:p w:rsidR="007B1B34" w:rsidRPr="001D0C12" w:rsidRDefault="007B1B34" w:rsidP="001D0C12">
                      <w:pPr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bCs/>
                          <w:color w:val="002060"/>
                        </w:rPr>
                      </w:pPr>
                      <w:r w:rsidRPr="001D0C12">
                        <w:rPr>
                          <w:bCs/>
                          <w:color w:val="002060"/>
                        </w:rPr>
                        <w:t xml:space="preserve">Testing at unit level and file the bugs into ALM. </w:t>
                      </w:r>
                    </w:p>
                    <w:p w:rsidR="007B1B34" w:rsidRPr="001D0C12" w:rsidRDefault="00F30640" w:rsidP="00F30640">
                      <w:pPr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bCs/>
                          <w:color w:val="002060"/>
                        </w:rPr>
                      </w:pPr>
                      <w:r w:rsidRPr="008D2E91">
                        <w:rPr>
                          <w:bCs/>
                          <w:color w:val="002060"/>
                        </w:rPr>
                        <w:t>Prepare accurate and detailed requirement specifications documents, user interface guides, and functional specification documents.</w:t>
                      </w:r>
                    </w:p>
                  </w:txbxContent>
                </v:textbox>
              </v:shape>
            </w:pict>
          </mc:Fallback>
        </mc:AlternateContent>
      </w:r>
    </w:p>
    <w:p w:rsidR="00106D06" w:rsidRDefault="00106D06" w:rsidP="00693BB7">
      <w:pPr>
        <w:rPr>
          <w:b/>
          <w:bCs/>
          <w:color w:val="002060"/>
        </w:rPr>
      </w:pPr>
    </w:p>
    <w:p w:rsidR="00106D06" w:rsidRDefault="00106D06" w:rsidP="00693BB7">
      <w:pPr>
        <w:rPr>
          <w:b/>
          <w:bCs/>
          <w:color w:val="002060"/>
        </w:rPr>
      </w:pPr>
    </w:p>
    <w:p w:rsidR="00106D06" w:rsidRDefault="00106D06" w:rsidP="00693BB7">
      <w:pPr>
        <w:rPr>
          <w:b/>
          <w:bCs/>
          <w:color w:val="002060"/>
        </w:rPr>
      </w:pPr>
    </w:p>
    <w:p w:rsidR="00106D06" w:rsidRDefault="00106D06" w:rsidP="00693BB7">
      <w:pPr>
        <w:rPr>
          <w:b/>
          <w:bCs/>
          <w:color w:val="002060"/>
        </w:rPr>
      </w:pPr>
    </w:p>
    <w:p w:rsidR="003A64D6" w:rsidRDefault="003A64D6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647BAA" w:rsidRDefault="00647BAA"/>
    <w:p w:rsidR="005177A9" w:rsidRDefault="005177A9" w:rsidP="00E226F2">
      <w:pPr>
        <w:tabs>
          <w:tab w:val="left" w:pos="1116"/>
        </w:tabs>
      </w:pPr>
    </w:p>
    <w:p w:rsidR="005177A9" w:rsidRDefault="005177A9" w:rsidP="00E226F2">
      <w:pPr>
        <w:tabs>
          <w:tab w:val="left" w:pos="1116"/>
        </w:tabs>
      </w:pPr>
    </w:p>
    <w:p w:rsidR="005177A9" w:rsidRDefault="005177A9" w:rsidP="00E226F2">
      <w:pPr>
        <w:tabs>
          <w:tab w:val="left" w:pos="1116"/>
        </w:tabs>
      </w:pPr>
    </w:p>
    <w:p w:rsidR="00647BAA" w:rsidRPr="00E226F2" w:rsidRDefault="00207F2A" w:rsidP="00E226F2">
      <w:pPr>
        <w:tabs>
          <w:tab w:val="left" w:pos="1116"/>
        </w:tabs>
      </w:pPr>
      <w:r>
        <w:tab/>
      </w:r>
    </w:p>
    <w:p w:rsidR="00C5189E" w:rsidRDefault="00C5189E" w:rsidP="001D0C12">
      <w:pPr>
        <w:rPr>
          <w:color w:val="002060"/>
        </w:rPr>
      </w:pPr>
    </w:p>
    <w:p w:rsidR="00C5189E" w:rsidRDefault="00C5189E" w:rsidP="001D0C12">
      <w:pPr>
        <w:rPr>
          <w:color w:val="002060"/>
        </w:rPr>
      </w:pPr>
    </w:p>
    <w:p w:rsidR="00C5189E" w:rsidRDefault="00C5189E" w:rsidP="001D0C12">
      <w:pPr>
        <w:rPr>
          <w:color w:val="002060"/>
        </w:rPr>
      </w:pPr>
    </w:p>
    <w:p w:rsidR="00C5189E" w:rsidRDefault="00C5189E" w:rsidP="001D0C12">
      <w:pPr>
        <w:rPr>
          <w:color w:val="002060"/>
        </w:rPr>
      </w:pPr>
    </w:p>
    <w:p w:rsidR="00C5189E" w:rsidRDefault="00C5189E" w:rsidP="001D0C12">
      <w:pPr>
        <w:rPr>
          <w:color w:val="002060"/>
        </w:rPr>
      </w:pPr>
    </w:p>
    <w:p w:rsidR="00C5189E" w:rsidRDefault="00C5189E" w:rsidP="001D0C12">
      <w:pPr>
        <w:rPr>
          <w:color w:val="002060"/>
        </w:rPr>
      </w:pPr>
    </w:p>
    <w:p w:rsidR="00C5189E" w:rsidRDefault="00C5189E" w:rsidP="001D0C12">
      <w:pPr>
        <w:rPr>
          <w:color w:val="002060"/>
        </w:rPr>
      </w:pPr>
    </w:p>
    <w:p w:rsidR="001D0C12" w:rsidRDefault="002174B8" w:rsidP="001D0C12">
      <w:pPr>
        <w:rPr>
          <w:b/>
          <w:color w:val="002060"/>
        </w:rPr>
      </w:pPr>
      <w:r>
        <w:rPr>
          <w:noProof/>
          <w:color w:val="002060"/>
        </w:rPr>
        <w:lastRenderedPageBreak/>
        <w:drawing>
          <wp:inline distT="0" distB="0" distL="0" distR="0">
            <wp:extent cx="209550" cy="1809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C12">
        <w:rPr>
          <w:color w:val="002060"/>
        </w:rPr>
        <w:t xml:space="preserve">  </w:t>
      </w:r>
      <w:r w:rsidR="001D0C12" w:rsidRPr="001D0C12">
        <w:rPr>
          <w:b/>
          <w:color w:val="002060"/>
        </w:rPr>
        <w:t>TOP SKILLS &amp; TOOLS</w:t>
      </w:r>
    </w:p>
    <w:p w:rsidR="001D0C12" w:rsidRPr="001D0C12" w:rsidRDefault="001D0C12" w:rsidP="001D0C12">
      <w:pPr>
        <w:rPr>
          <w:color w:val="002060"/>
        </w:rPr>
      </w:pPr>
    </w:p>
    <w:p w:rsidR="001D0C12" w:rsidRPr="001D0C12" w:rsidRDefault="001D0C12" w:rsidP="001D0C12">
      <w:pPr>
        <w:rPr>
          <w:color w:val="002060"/>
        </w:rPr>
      </w:pPr>
      <w:r w:rsidRPr="001D0C12">
        <w:rPr>
          <w:b/>
          <w:bCs/>
          <w:color w:val="002060"/>
        </w:rPr>
        <w:t>SDLC Methodologies</w:t>
      </w:r>
      <w:r w:rsidR="00346E81">
        <w:rPr>
          <w:b/>
          <w:bCs/>
          <w:color w:val="002060"/>
        </w:rPr>
        <w:t xml:space="preserve">            </w:t>
      </w:r>
      <w:r w:rsidRPr="001D0C12">
        <w:rPr>
          <w:color w:val="002060"/>
        </w:rPr>
        <w:t xml:space="preserve">: </w:t>
      </w:r>
      <w:r>
        <w:rPr>
          <w:color w:val="002060"/>
        </w:rPr>
        <w:tab/>
      </w:r>
      <w:r w:rsidRPr="001D0C12">
        <w:rPr>
          <w:color w:val="002060"/>
        </w:rPr>
        <w:t>Waterfall, Agile</w:t>
      </w:r>
    </w:p>
    <w:p w:rsidR="001D0C12" w:rsidRPr="001D0C12" w:rsidRDefault="001D0C12" w:rsidP="001D0C12">
      <w:pPr>
        <w:rPr>
          <w:color w:val="002060"/>
        </w:rPr>
      </w:pPr>
      <w:r w:rsidRPr="001D0C12">
        <w:rPr>
          <w:b/>
          <w:bCs/>
          <w:color w:val="002060"/>
        </w:rPr>
        <w:t>Documentation Tools</w:t>
      </w:r>
      <w:r w:rsidR="00346E81">
        <w:rPr>
          <w:b/>
          <w:bCs/>
          <w:color w:val="002060"/>
        </w:rPr>
        <w:t xml:space="preserve">            </w:t>
      </w:r>
      <w:r w:rsidRPr="001D0C12">
        <w:rPr>
          <w:color w:val="002060"/>
        </w:rPr>
        <w:t xml:space="preserve">: </w:t>
      </w:r>
      <w:r>
        <w:rPr>
          <w:color w:val="002060"/>
        </w:rPr>
        <w:tab/>
      </w:r>
      <w:r w:rsidRPr="001D0C12">
        <w:rPr>
          <w:color w:val="002060"/>
        </w:rPr>
        <w:t xml:space="preserve">Confluence, </w:t>
      </w:r>
      <w:r>
        <w:rPr>
          <w:color w:val="002060"/>
        </w:rPr>
        <w:t>MS Word, MS Excel, MS Power</w:t>
      </w:r>
      <w:r w:rsidRPr="001D0C12">
        <w:rPr>
          <w:color w:val="002060"/>
        </w:rPr>
        <w:t>Point</w:t>
      </w:r>
    </w:p>
    <w:p w:rsidR="001D0C12" w:rsidRPr="001D0C12" w:rsidRDefault="001D0C12" w:rsidP="001D0C12">
      <w:pPr>
        <w:rPr>
          <w:color w:val="002060"/>
        </w:rPr>
      </w:pPr>
      <w:r w:rsidRPr="001D0C12">
        <w:rPr>
          <w:b/>
          <w:bCs/>
          <w:color w:val="002060"/>
        </w:rPr>
        <w:t>Database</w:t>
      </w:r>
      <w:r w:rsidR="00346E81">
        <w:rPr>
          <w:b/>
          <w:bCs/>
          <w:color w:val="002060"/>
        </w:rPr>
        <w:t xml:space="preserve">                                 </w:t>
      </w:r>
      <w:r w:rsidRPr="001D0C12">
        <w:rPr>
          <w:color w:val="002060"/>
        </w:rPr>
        <w:t xml:space="preserve">: </w:t>
      </w:r>
      <w:r>
        <w:rPr>
          <w:color w:val="002060"/>
        </w:rPr>
        <w:tab/>
      </w:r>
      <w:r w:rsidRPr="001D0C12">
        <w:rPr>
          <w:color w:val="002060"/>
        </w:rPr>
        <w:t>Filemaker, PostgreSQL, SQL, Oracle</w:t>
      </w:r>
    </w:p>
    <w:p w:rsidR="001D0C12" w:rsidRPr="001D0C12" w:rsidRDefault="001D0C12" w:rsidP="001D0C12">
      <w:pPr>
        <w:rPr>
          <w:color w:val="002060"/>
        </w:rPr>
      </w:pPr>
      <w:r w:rsidRPr="001D0C12">
        <w:rPr>
          <w:b/>
          <w:bCs/>
          <w:color w:val="002060"/>
        </w:rPr>
        <w:t>ERP</w:t>
      </w:r>
      <w:r w:rsidR="00346E81">
        <w:rPr>
          <w:b/>
          <w:bCs/>
          <w:color w:val="002060"/>
        </w:rPr>
        <w:t xml:space="preserve">                                         </w:t>
      </w:r>
      <w:r w:rsidRPr="00346E81">
        <w:rPr>
          <w:bCs/>
          <w:color w:val="002060"/>
        </w:rPr>
        <w:t>:</w:t>
      </w:r>
      <w:r w:rsidRPr="001D0C12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ab/>
      </w:r>
      <w:r w:rsidRPr="001D0C12">
        <w:rPr>
          <w:color w:val="002060"/>
        </w:rPr>
        <w:t>Filemaker, Sales force.</w:t>
      </w:r>
    </w:p>
    <w:p w:rsidR="001D0C12" w:rsidRPr="001D0C12" w:rsidRDefault="001D0C12" w:rsidP="001D0C12">
      <w:pPr>
        <w:rPr>
          <w:color w:val="002060"/>
        </w:rPr>
      </w:pPr>
      <w:r w:rsidRPr="001D0C12">
        <w:rPr>
          <w:b/>
          <w:bCs/>
          <w:color w:val="002060"/>
        </w:rPr>
        <w:t>Project Management</w:t>
      </w:r>
      <w:r w:rsidR="00346E81">
        <w:rPr>
          <w:b/>
          <w:bCs/>
          <w:color w:val="002060"/>
        </w:rPr>
        <w:t xml:space="preserve">             </w:t>
      </w:r>
      <w:r w:rsidRPr="00346E81">
        <w:rPr>
          <w:bCs/>
          <w:color w:val="002060"/>
        </w:rPr>
        <w:t xml:space="preserve">: </w:t>
      </w:r>
      <w:r>
        <w:rPr>
          <w:b/>
          <w:bCs/>
          <w:color w:val="002060"/>
        </w:rPr>
        <w:tab/>
      </w:r>
      <w:r w:rsidRPr="001D0C12">
        <w:rPr>
          <w:color w:val="002060"/>
        </w:rPr>
        <w:t>Rally, Trello</w:t>
      </w:r>
    </w:p>
    <w:p w:rsidR="001D0C12" w:rsidRPr="001D0C12" w:rsidRDefault="001D0C12" w:rsidP="001D0C12">
      <w:pPr>
        <w:rPr>
          <w:color w:val="002060"/>
        </w:rPr>
      </w:pPr>
      <w:r w:rsidRPr="001D0C12">
        <w:rPr>
          <w:b/>
          <w:bCs/>
          <w:color w:val="002060"/>
        </w:rPr>
        <w:t>Other</w:t>
      </w:r>
      <w:r w:rsidR="00346E81">
        <w:rPr>
          <w:b/>
          <w:bCs/>
          <w:color w:val="002060"/>
        </w:rPr>
        <w:t xml:space="preserve">                                       </w:t>
      </w:r>
      <w:r w:rsidRPr="00346E81">
        <w:rPr>
          <w:bCs/>
          <w:color w:val="002060"/>
        </w:rPr>
        <w:t xml:space="preserve">: </w:t>
      </w:r>
      <w:r>
        <w:rPr>
          <w:b/>
          <w:bCs/>
          <w:color w:val="002060"/>
        </w:rPr>
        <w:tab/>
      </w:r>
      <w:r w:rsidRPr="001D0C12">
        <w:rPr>
          <w:color w:val="002060"/>
        </w:rPr>
        <w:t>Tableau</w:t>
      </w:r>
    </w:p>
    <w:p w:rsidR="003A64D6" w:rsidRDefault="003A64D6">
      <w:pPr>
        <w:rPr>
          <w:color w:val="002060"/>
        </w:rPr>
      </w:pPr>
    </w:p>
    <w:p w:rsidR="009A123E" w:rsidRPr="00693BB7" w:rsidRDefault="009A123E">
      <w:pPr>
        <w:rPr>
          <w:color w:val="00206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274"/>
      </w:tblGrid>
      <w:tr w:rsidR="004E78A5" w:rsidTr="00FD4525">
        <w:tc>
          <w:tcPr>
            <w:tcW w:w="9490" w:type="dxa"/>
            <w:noWrap/>
          </w:tcPr>
          <w:p w:rsidR="00225AFA" w:rsidRPr="00225AFA" w:rsidRDefault="00225AFA" w:rsidP="00225AFA">
            <w:pPr>
              <w:rPr>
                <w:color w:val="002060"/>
              </w:rPr>
            </w:pPr>
            <w:r w:rsidRPr="00225AFA">
              <w:rPr>
                <w:noProof/>
                <w:color w:val="002060"/>
              </w:rPr>
              <w:drawing>
                <wp:inline distT="0" distB="0" distL="0" distR="0">
                  <wp:extent cx="237529" cy="212159"/>
                  <wp:effectExtent l="19050" t="0" r="0" b="0"/>
                  <wp:docPr id="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9" cy="2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2060"/>
              </w:rPr>
              <w:t xml:space="preserve">  </w:t>
            </w:r>
            <w:r w:rsidRPr="00225AFA">
              <w:rPr>
                <w:b/>
                <w:color w:val="002060"/>
              </w:rPr>
              <w:t>EDUCATION &amp; CERTIFICATIONS</w:t>
            </w:r>
          </w:p>
          <w:p w:rsidR="003A64D6" w:rsidRPr="00693BB7" w:rsidRDefault="003A64D6">
            <w:pPr>
              <w:rPr>
                <w:color w:val="002060"/>
              </w:rPr>
            </w:pPr>
          </w:p>
        </w:tc>
      </w:tr>
      <w:tr w:rsidR="004E78A5" w:rsidTr="00FD4525">
        <w:tc>
          <w:tcPr>
            <w:tcW w:w="9490" w:type="dxa"/>
            <w:noWrap/>
          </w:tcPr>
          <w:p w:rsidR="00FD4525" w:rsidRPr="00693BB7" w:rsidRDefault="00FD4525">
            <w:pPr>
              <w:jc w:val="both"/>
              <w:rPr>
                <w:color w:val="002060"/>
              </w:rPr>
            </w:pPr>
          </w:p>
        </w:tc>
      </w:tr>
    </w:tbl>
    <w:p w:rsidR="00225AFA" w:rsidRPr="00225AFA" w:rsidRDefault="00225AFA" w:rsidP="00225AFA">
      <w:pPr>
        <w:rPr>
          <w:color w:val="002060"/>
        </w:rPr>
      </w:pPr>
      <w:r w:rsidRPr="00225AFA">
        <w:rPr>
          <w:b/>
          <w:bCs/>
          <w:color w:val="002060"/>
        </w:rPr>
        <w:t>Education</w:t>
      </w:r>
    </w:p>
    <w:p w:rsidR="005A3924" w:rsidRPr="00225AFA" w:rsidRDefault="00C5189E" w:rsidP="00225AFA">
      <w:pPr>
        <w:numPr>
          <w:ilvl w:val="0"/>
          <w:numId w:val="19"/>
        </w:numPr>
        <w:rPr>
          <w:color w:val="002060"/>
        </w:rPr>
      </w:pPr>
      <w:r>
        <w:rPr>
          <w:color w:val="002060"/>
        </w:rPr>
        <w:t>MCA</w:t>
      </w:r>
      <w:r w:rsidR="0081659A" w:rsidRPr="00225AFA">
        <w:rPr>
          <w:b/>
          <w:bCs/>
          <w:color w:val="002060"/>
        </w:rPr>
        <w:t xml:space="preserve">: </w:t>
      </w:r>
      <w:r w:rsidR="0081659A" w:rsidRPr="00225AFA">
        <w:rPr>
          <w:color w:val="002060"/>
        </w:rPr>
        <w:t>MDU , Rohtak</w:t>
      </w:r>
    </w:p>
    <w:p w:rsidR="005A3924" w:rsidRPr="00346E81" w:rsidRDefault="0081659A" w:rsidP="00225AFA">
      <w:pPr>
        <w:numPr>
          <w:ilvl w:val="0"/>
          <w:numId w:val="19"/>
        </w:numPr>
        <w:rPr>
          <w:color w:val="002060"/>
        </w:rPr>
      </w:pPr>
      <w:r w:rsidRPr="00225AFA">
        <w:rPr>
          <w:color w:val="002060"/>
        </w:rPr>
        <w:t>MBA</w:t>
      </w:r>
      <w:r w:rsidR="00C5189E">
        <w:rPr>
          <w:b/>
          <w:bCs/>
          <w:color w:val="002060"/>
        </w:rPr>
        <w:t xml:space="preserve">: </w:t>
      </w:r>
      <w:r w:rsidR="00C5189E" w:rsidRPr="00346E81">
        <w:rPr>
          <w:bCs/>
          <w:color w:val="002060"/>
        </w:rPr>
        <w:t>Operation management</w:t>
      </w:r>
      <w:r w:rsidRPr="00346E81">
        <w:rPr>
          <w:bCs/>
          <w:color w:val="002060"/>
        </w:rPr>
        <w:t xml:space="preserve"> (IGNOU</w:t>
      </w:r>
      <w:r w:rsidRPr="00346E81">
        <w:rPr>
          <w:color w:val="002060"/>
        </w:rPr>
        <w:t>)</w:t>
      </w:r>
    </w:p>
    <w:p w:rsidR="00C5189E" w:rsidRPr="00225AFA" w:rsidRDefault="00C5189E" w:rsidP="00C5189E">
      <w:pPr>
        <w:ind w:left="720"/>
        <w:rPr>
          <w:color w:val="002060"/>
        </w:rPr>
      </w:pPr>
    </w:p>
    <w:p w:rsidR="00225AFA" w:rsidRPr="00225AFA" w:rsidRDefault="00225AFA" w:rsidP="00225AFA">
      <w:pPr>
        <w:rPr>
          <w:color w:val="002060"/>
        </w:rPr>
      </w:pPr>
      <w:r w:rsidRPr="00225AFA">
        <w:rPr>
          <w:b/>
          <w:bCs/>
          <w:color w:val="002060"/>
        </w:rPr>
        <w:t>Certifications</w:t>
      </w:r>
      <w:r w:rsidRPr="00225AFA">
        <w:rPr>
          <w:color w:val="002060"/>
        </w:rPr>
        <w:t xml:space="preserve"> </w:t>
      </w:r>
    </w:p>
    <w:p w:rsidR="005A3924" w:rsidRPr="00225AFA" w:rsidRDefault="0081659A" w:rsidP="00225AFA">
      <w:pPr>
        <w:numPr>
          <w:ilvl w:val="0"/>
          <w:numId w:val="20"/>
        </w:numPr>
        <w:rPr>
          <w:color w:val="002060"/>
        </w:rPr>
      </w:pPr>
      <w:r w:rsidRPr="00225AFA">
        <w:rPr>
          <w:color w:val="002060"/>
        </w:rPr>
        <w:t>Filemaker Certification (Subsidiary Apple), san Francisco</w:t>
      </w:r>
    </w:p>
    <w:p w:rsidR="005A3924" w:rsidRPr="00225AFA" w:rsidRDefault="0081659A" w:rsidP="00225AFA">
      <w:pPr>
        <w:numPr>
          <w:ilvl w:val="0"/>
          <w:numId w:val="20"/>
        </w:numPr>
        <w:rPr>
          <w:color w:val="002060"/>
        </w:rPr>
      </w:pPr>
      <w:r w:rsidRPr="00225AFA">
        <w:rPr>
          <w:color w:val="002060"/>
        </w:rPr>
        <w:t xml:space="preserve">Certified Scrum Master-( Scrum Alliance) </w:t>
      </w:r>
    </w:p>
    <w:p w:rsidR="005A3924" w:rsidRPr="00225AFA" w:rsidRDefault="0081659A" w:rsidP="00225AFA">
      <w:pPr>
        <w:numPr>
          <w:ilvl w:val="0"/>
          <w:numId w:val="20"/>
        </w:numPr>
        <w:rPr>
          <w:color w:val="002060"/>
        </w:rPr>
      </w:pPr>
      <w:r w:rsidRPr="00225AFA">
        <w:rPr>
          <w:color w:val="002060"/>
        </w:rPr>
        <w:t>Training on RPA-Automation Anywhere</w:t>
      </w:r>
    </w:p>
    <w:p w:rsidR="005A3924" w:rsidRPr="00225AFA" w:rsidRDefault="0081659A" w:rsidP="00225AFA">
      <w:pPr>
        <w:numPr>
          <w:ilvl w:val="0"/>
          <w:numId w:val="20"/>
        </w:numPr>
        <w:rPr>
          <w:color w:val="002060"/>
        </w:rPr>
      </w:pPr>
      <w:r w:rsidRPr="00225AFA">
        <w:rPr>
          <w:color w:val="002060"/>
        </w:rPr>
        <w:t>Training on Lean</w:t>
      </w:r>
    </w:p>
    <w:p w:rsidR="00212E79" w:rsidRDefault="00212E79" w:rsidP="00FD4525">
      <w:pPr>
        <w:rPr>
          <w:color w:val="002060"/>
        </w:rPr>
      </w:pPr>
    </w:p>
    <w:p w:rsidR="00212E79" w:rsidRDefault="00207F2A" w:rsidP="00212E79">
      <w:pPr>
        <w:rPr>
          <w:b/>
          <w:color w:val="002060"/>
        </w:rPr>
      </w:pPr>
      <w:r w:rsidRPr="00212E79">
        <w:rPr>
          <w:b/>
          <w:color w:val="002060"/>
        </w:rPr>
        <w:t xml:space="preserve">Employment History </w:t>
      </w:r>
    </w:p>
    <w:p w:rsidR="008C2D0C" w:rsidRPr="00212E79" w:rsidRDefault="008C2D0C" w:rsidP="00212E79">
      <w:pPr>
        <w:rPr>
          <w:b/>
          <w:sz w:val="22"/>
          <w:szCs w:val="22"/>
        </w:rPr>
      </w:pP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383"/>
        <w:gridCol w:w="2762"/>
        <w:gridCol w:w="2268"/>
        <w:gridCol w:w="851"/>
        <w:gridCol w:w="1316"/>
        <w:gridCol w:w="1642"/>
      </w:tblGrid>
      <w:tr w:rsidR="004E78A5" w:rsidTr="008A1542"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12E79" w:rsidP="005C31A6">
            <w:pPr>
              <w:snapToGrid w:val="0"/>
              <w:spacing w:after="200" w:line="264" w:lineRule="auto"/>
              <w:jc w:val="both"/>
              <w:rPr>
                <w:kern w:val="1"/>
                <w:lang w:val="en-AU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Company 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Designation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Location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Joining Date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Relieving Date</w:t>
            </w:r>
          </w:p>
        </w:tc>
      </w:tr>
      <w:tr w:rsidR="004E78A5" w:rsidTr="008A1542"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1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Genpact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Consultant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Noida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July</w:t>
            </w:r>
            <w:r w:rsidR="008A1542">
              <w:rPr>
                <w:color w:val="002060"/>
                <w:kern w:val="1"/>
                <w:lang w:val="en-AU"/>
              </w:rPr>
              <w:t>-</w:t>
            </w:r>
            <w:r w:rsidRPr="003B365C">
              <w:rPr>
                <w:color w:val="002060"/>
                <w:kern w:val="1"/>
                <w:lang w:val="en-AU"/>
              </w:rPr>
              <w:t xml:space="preserve"> 2017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Till date</w:t>
            </w:r>
          </w:p>
        </w:tc>
      </w:tr>
      <w:tr w:rsidR="004E78A5" w:rsidTr="008A1542"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2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Birlasoft India Ltd.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Senior</w:t>
            </w:r>
            <w:r w:rsidR="008A1542">
              <w:rPr>
                <w:color w:val="002060"/>
                <w:kern w:val="1"/>
                <w:lang w:val="en-AU"/>
              </w:rPr>
              <w:t xml:space="preserve"> </w:t>
            </w:r>
            <w:r w:rsidRPr="003B365C">
              <w:rPr>
                <w:color w:val="002060"/>
                <w:kern w:val="1"/>
                <w:lang w:val="en-AU"/>
              </w:rPr>
              <w:t>Software Engineer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Noida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>
              <w:rPr>
                <w:color w:val="002060"/>
                <w:kern w:val="1"/>
                <w:lang w:val="en-AU"/>
              </w:rPr>
              <w:t>Aug-</w:t>
            </w:r>
            <w:r w:rsidRPr="003B365C">
              <w:rPr>
                <w:color w:val="002060"/>
                <w:kern w:val="1"/>
                <w:lang w:val="en-AU"/>
              </w:rPr>
              <w:t xml:space="preserve"> 2011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 xml:space="preserve">July </w:t>
            </w:r>
            <w:r w:rsidR="008A1542">
              <w:rPr>
                <w:color w:val="002060"/>
                <w:kern w:val="1"/>
                <w:lang w:val="en-AU"/>
              </w:rPr>
              <w:t>-</w:t>
            </w:r>
            <w:r w:rsidRPr="003B365C">
              <w:rPr>
                <w:color w:val="002060"/>
                <w:kern w:val="1"/>
                <w:lang w:val="en-AU"/>
              </w:rPr>
              <w:t>2017</w:t>
            </w:r>
          </w:p>
        </w:tc>
      </w:tr>
      <w:tr w:rsidR="004E78A5" w:rsidTr="008A1542">
        <w:tc>
          <w:tcPr>
            <w:tcW w:w="383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3</w:t>
            </w:r>
          </w:p>
        </w:tc>
        <w:tc>
          <w:tcPr>
            <w:tcW w:w="2762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3B365C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RSG</w:t>
            </w:r>
            <w:r w:rsidR="008A1542">
              <w:rPr>
                <w:color w:val="002060"/>
                <w:kern w:val="1"/>
                <w:lang w:val="en-AU"/>
              </w:rPr>
              <w:t xml:space="preserve"> </w:t>
            </w:r>
            <w:r w:rsidRPr="003B365C">
              <w:rPr>
                <w:color w:val="002060"/>
                <w:kern w:val="1"/>
                <w:lang w:val="en-AU"/>
              </w:rPr>
              <w:t>Software Services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>
              <w:rPr>
                <w:color w:val="002060"/>
                <w:kern w:val="1"/>
                <w:lang w:val="en-AU"/>
              </w:rPr>
              <w:t>Team Leader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Delhi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Oct-2009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July-2011</w:t>
            </w:r>
          </w:p>
        </w:tc>
      </w:tr>
      <w:tr w:rsidR="004E78A5" w:rsidTr="008A1542">
        <w:tc>
          <w:tcPr>
            <w:tcW w:w="383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4</w:t>
            </w:r>
          </w:p>
        </w:tc>
        <w:tc>
          <w:tcPr>
            <w:tcW w:w="2762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Mindfire Solutions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Software Developer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Delhi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 xml:space="preserve">July </w:t>
            </w:r>
            <w:r w:rsidR="008A1542">
              <w:rPr>
                <w:color w:val="002060"/>
                <w:kern w:val="1"/>
                <w:lang w:val="en-AU"/>
              </w:rPr>
              <w:t>-</w:t>
            </w:r>
            <w:r w:rsidRPr="003B365C">
              <w:rPr>
                <w:color w:val="002060"/>
                <w:kern w:val="1"/>
                <w:lang w:val="en-AU"/>
              </w:rPr>
              <w:t>2007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E79" w:rsidRPr="003B365C" w:rsidRDefault="00207F2A" w:rsidP="005C31A6">
            <w:pPr>
              <w:snapToGrid w:val="0"/>
              <w:spacing w:after="200" w:line="264" w:lineRule="auto"/>
              <w:jc w:val="both"/>
              <w:rPr>
                <w:color w:val="002060"/>
                <w:kern w:val="1"/>
                <w:lang w:val="en-AU"/>
              </w:rPr>
            </w:pPr>
            <w:r w:rsidRPr="003B365C">
              <w:rPr>
                <w:color w:val="002060"/>
                <w:kern w:val="1"/>
                <w:lang w:val="en-AU"/>
              </w:rPr>
              <w:t>Sep</w:t>
            </w:r>
            <w:r w:rsidR="008A1542">
              <w:rPr>
                <w:color w:val="002060"/>
                <w:kern w:val="1"/>
                <w:lang w:val="en-AU"/>
              </w:rPr>
              <w:t>-</w:t>
            </w:r>
            <w:r w:rsidRPr="003B365C">
              <w:rPr>
                <w:color w:val="002060"/>
                <w:kern w:val="1"/>
                <w:lang w:val="en-AU"/>
              </w:rPr>
              <w:t xml:space="preserve"> 2009</w:t>
            </w:r>
          </w:p>
        </w:tc>
      </w:tr>
    </w:tbl>
    <w:p w:rsidR="00212E79" w:rsidRPr="00FD4525" w:rsidRDefault="00212E79" w:rsidP="00FD4525">
      <w:pPr>
        <w:rPr>
          <w:color w:val="002060"/>
        </w:rPr>
      </w:pPr>
    </w:p>
    <w:p w:rsidR="00FD4525" w:rsidRDefault="00207F2A" w:rsidP="00FD4525">
      <w:pPr>
        <w:rPr>
          <w:b/>
          <w:bCs/>
          <w:color w:val="002060"/>
        </w:rPr>
      </w:pPr>
      <w:r w:rsidRPr="00666F26">
        <w:rPr>
          <w:color w:val="002060"/>
        </w:rPr>
        <w:br/>
      </w:r>
      <w:r w:rsidRPr="003B365C">
        <w:rPr>
          <w:b/>
          <w:bCs/>
          <w:color w:val="002060"/>
        </w:rPr>
        <w:t>Pro</w:t>
      </w:r>
      <w:r w:rsidR="00666F26" w:rsidRPr="003B365C">
        <w:rPr>
          <w:b/>
          <w:bCs/>
          <w:color w:val="002060"/>
        </w:rPr>
        <w:t>fessional Experience</w:t>
      </w:r>
      <w:r w:rsidRPr="003B365C">
        <w:rPr>
          <w:b/>
          <w:bCs/>
          <w:color w:val="002060"/>
        </w:rPr>
        <w:t>:</w:t>
      </w:r>
    </w:p>
    <w:p w:rsidR="007F3A1E" w:rsidRDefault="007F3A1E" w:rsidP="00FD4525">
      <w:pPr>
        <w:rPr>
          <w:b/>
          <w:bCs/>
          <w:color w:val="002060"/>
        </w:rPr>
      </w:pPr>
    </w:p>
    <w:p w:rsidR="00D346DD" w:rsidRPr="00FD4525" w:rsidRDefault="00D346DD" w:rsidP="00D346DD">
      <w:pPr>
        <w:spacing w:line="360" w:lineRule="auto"/>
        <w:rPr>
          <w:color w:val="002060"/>
        </w:rPr>
      </w:pPr>
      <w:r w:rsidRPr="008C2D0C">
        <w:rPr>
          <w:color w:val="002060"/>
        </w:rPr>
        <w:t xml:space="preserve">1. </w:t>
      </w:r>
      <w:r w:rsidRPr="008C2D0C">
        <w:rPr>
          <w:b/>
          <w:bCs/>
          <w:color w:val="002060"/>
        </w:rPr>
        <w:t>Project Name</w:t>
      </w:r>
      <w:r w:rsidRPr="008C2D0C">
        <w:rPr>
          <w:color w:val="002060"/>
        </w:rPr>
        <w:t xml:space="preserve">: </w:t>
      </w:r>
      <w:r>
        <w:rPr>
          <w:b/>
          <w:color w:val="002060"/>
        </w:rPr>
        <w:t>Security Operations Center</w:t>
      </w:r>
      <w:r>
        <w:rPr>
          <w:color w:val="002060"/>
        </w:rPr>
        <w:t xml:space="preserve"> (Client: Boston Consulting Group-BCG</w:t>
      </w:r>
      <w:r w:rsidRPr="00FD4525">
        <w:rPr>
          <w:color w:val="002060"/>
        </w:rPr>
        <w:t>)</w:t>
      </w:r>
    </w:p>
    <w:p w:rsidR="00D346DD" w:rsidRDefault="00D346DD" w:rsidP="00D346D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</w:t>
      </w:r>
      <w:r>
        <w:rPr>
          <w:color w:val="002060"/>
        </w:rPr>
        <w:t>Security Operations Center (SOC) deals with three basic things:</w:t>
      </w:r>
    </w:p>
    <w:p w:rsidR="00D346DD" w:rsidRPr="006D24DA" w:rsidRDefault="00D346DD" w:rsidP="00D346DD">
      <w:pPr>
        <w:pStyle w:val="ListParagraph"/>
        <w:numPr>
          <w:ilvl w:val="0"/>
          <w:numId w:val="21"/>
        </w:numPr>
        <w:spacing w:line="360" w:lineRule="auto"/>
        <w:rPr>
          <w:color w:val="002060"/>
        </w:rPr>
      </w:pPr>
      <w:r w:rsidRPr="006D24DA">
        <w:rPr>
          <w:color w:val="002060"/>
        </w:rPr>
        <w:lastRenderedPageBreak/>
        <w:t>Safeguard strategic, confidential client data and comply with growing international data privacy regulations.</w:t>
      </w:r>
    </w:p>
    <w:p w:rsidR="00D346DD" w:rsidRDefault="00D346DD" w:rsidP="00D346DD">
      <w:pPr>
        <w:pStyle w:val="ListParagraph"/>
        <w:numPr>
          <w:ilvl w:val="0"/>
          <w:numId w:val="21"/>
        </w:numPr>
        <w:spacing w:line="360" w:lineRule="auto"/>
        <w:rPr>
          <w:color w:val="002060"/>
        </w:rPr>
      </w:pPr>
      <w:r>
        <w:rPr>
          <w:color w:val="002060"/>
        </w:rPr>
        <w:t>Protect BCG-Owned infrastructure and data.</w:t>
      </w:r>
    </w:p>
    <w:p w:rsidR="00D346DD" w:rsidRPr="006D24DA" w:rsidRDefault="00D346DD" w:rsidP="00D346DD">
      <w:pPr>
        <w:pStyle w:val="ListParagraph"/>
        <w:numPr>
          <w:ilvl w:val="0"/>
          <w:numId w:val="21"/>
        </w:numPr>
        <w:spacing w:line="360" w:lineRule="auto"/>
        <w:rPr>
          <w:color w:val="002060"/>
        </w:rPr>
      </w:pPr>
      <w:r>
        <w:rPr>
          <w:color w:val="002060"/>
        </w:rPr>
        <w:t>Highlight BCG’s thought leadership to best-in-class cybersecurity.</w:t>
      </w:r>
    </w:p>
    <w:p w:rsidR="00D346DD" w:rsidRDefault="00D346DD" w:rsidP="00D346DD">
      <w:pPr>
        <w:spacing w:line="360" w:lineRule="auto"/>
        <w:rPr>
          <w:color w:val="002060"/>
        </w:rPr>
      </w:pPr>
      <w:r>
        <w:rPr>
          <w:color w:val="002060"/>
        </w:rPr>
        <w:t>SOC’s capable of following activities:</w:t>
      </w:r>
    </w:p>
    <w:p w:rsidR="00D346DD" w:rsidRPr="00C257F2" w:rsidRDefault="00D346DD" w:rsidP="00D346DD">
      <w:pPr>
        <w:pStyle w:val="ListParagraph"/>
        <w:numPr>
          <w:ilvl w:val="0"/>
          <w:numId w:val="22"/>
        </w:numPr>
        <w:spacing w:line="360" w:lineRule="auto"/>
        <w:rPr>
          <w:color w:val="002060"/>
        </w:rPr>
      </w:pPr>
      <w:r w:rsidRPr="00C257F2">
        <w:rPr>
          <w:color w:val="002060"/>
        </w:rPr>
        <w:t>Enhanced detection and incident response.</w:t>
      </w:r>
    </w:p>
    <w:p w:rsidR="00D346DD" w:rsidRPr="00C257F2" w:rsidRDefault="00D346DD" w:rsidP="00D346DD">
      <w:pPr>
        <w:pStyle w:val="ListParagraph"/>
        <w:numPr>
          <w:ilvl w:val="0"/>
          <w:numId w:val="22"/>
        </w:numPr>
        <w:spacing w:line="360" w:lineRule="auto"/>
        <w:rPr>
          <w:color w:val="002060"/>
        </w:rPr>
      </w:pPr>
      <w:r w:rsidRPr="00C257F2">
        <w:rPr>
          <w:color w:val="002060"/>
        </w:rPr>
        <w:t>Network security</w:t>
      </w:r>
    </w:p>
    <w:p w:rsidR="00D346DD" w:rsidRPr="00C257F2" w:rsidRDefault="00D346DD" w:rsidP="00D346DD">
      <w:pPr>
        <w:pStyle w:val="ListParagraph"/>
        <w:numPr>
          <w:ilvl w:val="0"/>
          <w:numId w:val="22"/>
        </w:numPr>
        <w:spacing w:line="360" w:lineRule="auto"/>
        <w:rPr>
          <w:color w:val="002060"/>
        </w:rPr>
      </w:pPr>
      <w:r w:rsidRPr="00C257F2">
        <w:rPr>
          <w:color w:val="002060"/>
        </w:rPr>
        <w:t>Proactive cyber defense</w:t>
      </w:r>
    </w:p>
    <w:p w:rsidR="00D346DD" w:rsidRPr="00C257F2" w:rsidRDefault="00D346DD" w:rsidP="00D346DD">
      <w:pPr>
        <w:pStyle w:val="ListParagraph"/>
        <w:numPr>
          <w:ilvl w:val="0"/>
          <w:numId w:val="22"/>
        </w:numPr>
        <w:spacing w:line="360" w:lineRule="auto"/>
        <w:rPr>
          <w:color w:val="002060"/>
        </w:rPr>
      </w:pPr>
      <w:r w:rsidRPr="00C257F2">
        <w:rPr>
          <w:color w:val="002060"/>
        </w:rPr>
        <w:t>Vulnerabilities Assessment and Penetration Testing (facilitation)</w:t>
      </w:r>
    </w:p>
    <w:p w:rsidR="00D346DD" w:rsidRPr="00C257F2" w:rsidRDefault="00D346DD" w:rsidP="00D346DD">
      <w:pPr>
        <w:pStyle w:val="ListParagraph"/>
        <w:numPr>
          <w:ilvl w:val="0"/>
          <w:numId w:val="22"/>
        </w:numPr>
        <w:spacing w:line="360" w:lineRule="auto"/>
        <w:rPr>
          <w:color w:val="002060"/>
        </w:rPr>
      </w:pPr>
      <w:r w:rsidRPr="00C257F2">
        <w:rPr>
          <w:color w:val="002060"/>
        </w:rPr>
        <w:t>Threat and Malware Protection</w:t>
      </w:r>
    </w:p>
    <w:p w:rsidR="00D346DD" w:rsidRPr="00C257F2" w:rsidRDefault="00D346DD" w:rsidP="00D346DD">
      <w:pPr>
        <w:pStyle w:val="ListParagraph"/>
        <w:numPr>
          <w:ilvl w:val="0"/>
          <w:numId w:val="22"/>
        </w:numPr>
        <w:spacing w:line="360" w:lineRule="auto"/>
        <w:rPr>
          <w:color w:val="002060"/>
        </w:rPr>
      </w:pPr>
      <w:r w:rsidRPr="00C257F2">
        <w:rPr>
          <w:color w:val="002060"/>
        </w:rPr>
        <w:t>Engineering and Shared Tools</w:t>
      </w:r>
    </w:p>
    <w:p w:rsidR="00D346DD" w:rsidRPr="00C257F2" w:rsidRDefault="00D346DD" w:rsidP="00D346DD">
      <w:pPr>
        <w:pStyle w:val="ListParagraph"/>
        <w:numPr>
          <w:ilvl w:val="0"/>
          <w:numId w:val="22"/>
        </w:numPr>
        <w:spacing w:line="360" w:lineRule="auto"/>
        <w:rPr>
          <w:color w:val="002060"/>
        </w:rPr>
      </w:pPr>
      <w:r w:rsidRPr="00C257F2">
        <w:rPr>
          <w:color w:val="002060"/>
        </w:rPr>
        <w:t>Data Protection</w:t>
      </w:r>
    </w:p>
    <w:p w:rsidR="00D346DD" w:rsidRPr="00C257F2" w:rsidRDefault="00D346DD" w:rsidP="00D346DD">
      <w:pPr>
        <w:pStyle w:val="ListParagraph"/>
        <w:numPr>
          <w:ilvl w:val="0"/>
          <w:numId w:val="22"/>
        </w:numPr>
        <w:spacing w:line="360" w:lineRule="auto"/>
        <w:rPr>
          <w:color w:val="002060"/>
        </w:rPr>
      </w:pPr>
      <w:r w:rsidRPr="00C257F2">
        <w:rPr>
          <w:color w:val="002060"/>
        </w:rPr>
        <w:t>Back-Office(Quality, Knowledge, BA)</w:t>
      </w:r>
    </w:p>
    <w:p w:rsidR="00D346DD" w:rsidRDefault="00D346DD" w:rsidP="00D346DD">
      <w:pPr>
        <w:spacing w:line="360" w:lineRule="auto"/>
        <w:rPr>
          <w:color w:val="002060"/>
        </w:rPr>
      </w:pPr>
    </w:p>
    <w:p w:rsidR="00D346DD" w:rsidRDefault="00D346DD" w:rsidP="00D346DD">
      <w:pPr>
        <w:spacing w:line="360" w:lineRule="auto"/>
        <w:rPr>
          <w:b/>
          <w:bCs/>
          <w:color w:val="002060"/>
        </w:rPr>
      </w:pPr>
      <w:r>
        <w:rPr>
          <w:color w:val="002060"/>
        </w:rPr>
        <w:t>As Security operations are different from Development, It is not possible to follow the all Scrum events and activities. So I am trying to implement Scrumban (Scrum +Kanban)</w:t>
      </w:r>
      <w:r w:rsidR="004939DA">
        <w:rPr>
          <w:color w:val="002060"/>
        </w:rPr>
        <w:t xml:space="preserve"> methodology</w:t>
      </w:r>
      <w:r>
        <w:rPr>
          <w:color w:val="002060"/>
        </w:rPr>
        <w:t xml:space="preserve">. To visualize the things using Trello –Kanban style </w:t>
      </w:r>
      <w:r w:rsidR="00C5189E">
        <w:rPr>
          <w:color w:val="002060"/>
        </w:rPr>
        <w:t>scoreboard</w:t>
      </w:r>
      <w:r w:rsidR="004939DA">
        <w:rPr>
          <w:color w:val="002060"/>
        </w:rPr>
        <w:t xml:space="preserve"> </w:t>
      </w:r>
      <w:r>
        <w:rPr>
          <w:color w:val="002060"/>
        </w:rPr>
        <w:t>and mapping it with Scrum events/</w:t>
      </w:r>
      <w:r w:rsidR="004939DA">
        <w:rPr>
          <w:color w:val="002060"/>
        </w:rPr>
        <w:t>ceremonies/</w:t>
      </w:r>
      <w:r>
        <w:rPr>
          <w:color w:val="002060"/>
        </w:rPr>
        <w:t>activities like</w:t>
      </w:r>
      <w:r w:rsidR="00B26F00">
        <w:rPr>
          <w:color w:val="002060"/>
        </w:rPr>
        <w:t>, instead</w:t>
      </w:r>
      <w:r w:rsidR="0047215B">
        <w:rPr>
          <w:color w:val="002060"/>
        </w:rPr>
        <w:t xml:space="preserve"> of Daily stand up call</w:t>
      </w:r>
      <w:r>
        <w:rPr>
          <w:color w:val="002060"/>
        </w:rPr>
        <w:t>, go with thrice in week for it. Schedule a monthly meeting to prioritize the upcoming task</w:t>
      </w:r>
      <w:r w:rsidR="004939DA">
        <w:rPr>
          <w:color w:val="002060"/>
        </w:rPr>
        <w:t xml:space="preserve"> like Sprint Backlog</w:t>
      </w:r>
      <w:r>
        <w:rPr>
          <w:color w:val="002060"/>
        </w:rPr>
        <w:t>/goals using Trello.</w:t>
      </w:r>
      <w:r w:rsidRPr="00FD4525">
        <w:rPr>
          <w:b/>
          <w:bCs/>
          <w:color w:val="002060"/>
        </w:rPr>
        <w:t xml:space="preserve"> </w:t>
      </w:r>
      <w:r>
        <w:rPr>
          <w:bCs/>
          <w:color w:val="002060"/>
        </w:rPr>
        <w:t>As all team members are spread</w:t>
      </w:r>
      <w:r w:rsidRPr="00C257F2">
        <w:rPr>
          <w:bCs/>
          <w:color w:val="002060"/>
        </w:rPr>
        <w:t xml:space="preserve"> across the globe so choose the Webex</w:t>
      </w:r>
      <w:r>
        <w:rPr>
          <w:bCs/>
          <w:color w:val="002060"/>
        </w:rPr>
        <w:t xml:space="preserve"> and Slack </w:t>
      </w:r>
      <w:r w:rsidRPr="00C257F2">
        <w:rPr>
          <w:bCs/>
          <w:color w:val="002060"/>
        </w:rPr>
        <w:t>for stand up call meetings</w:t>
      </w:r>
      <w:r>
        <w:rPr>
          <w:bCs/>
          <w:color w:val="002060"/>
        </w:rPr>
        <w:t xml:space="preserve"> and other interactions</w:t>
      </w:r>
      <w:r w:rsidR="004939DA">
        <w:rPr>
          <w:bCs/>
          <w:color w:val="002060"/>
        </w:rPr>
        <w:t xml:space="preserve"> medium</w:t>
      </w:r>
      <w:r w:rsidRPr="00C257F2">
        <w:rPr>
          <w:bCs/>
          <w:color w:val="002060"/>
        </w:rPr>
        <w:t>.</w:t>
      </w:r>
    </w:p>
    <w:p w:rsidR="00D346DD" w:rsidRPr="00FD4525" w:rsidRDefault="00D346DD" w:rsidP="00D346D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 xml:space="preserve">: </w:t>
      </w:r>
      <w:r w:rsidR="004A676A">
        <w:rPr>
          <w:color w:val="002060"/>
        </w:rPr>
        <w:t>October 2019- Present</w:t>
      </w:r>
    </w:p>
    <w:p w:rsidR="00D346DD" w:rsidRDefault="00D346DD" w:rsidP="00D346D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Scrum Master/Agile Coach</w:t>
      </w:r>
    </w:p>
    <w:p w:rsidR="00D346DD" w:rsidRDefault="00D346DD" w:rsidP="00D346D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Environment/Tools</w:t>
      </w:r>
      <w:r>
        <w:rPr>
          <w:color w:val="002060"/>
        </w:rPr>
        <w:t>: Trello- Excel, Power point, Webex, OneNote</w:t>
      </w:r>
    </w:p>
    <w:p w:rsidR="00D346DD" w:rsidRDefault="00D346DD" w:rsidP="001743BD">
      <w:pPr>
        <w:spacing w:line="360" w:lineRule="auto"/>
        <w:rPr>
          <w:color w:val="002060"/>
        </w:rPr>
      </w:pPr>
    </w:p>
    <w:p w:rsidR="001743BD" w:rsidRPr="00FD4525" w:rsidRDefault="00D346DD" w:rsidP="001743BD">
      <w:pPr>
        <w:spacing w:line="360" w:lineRule="auto"/>
        <w:rPr>
          <w:color w:val="002060"/>
        </w:rPr>
      </w:pPr>
      <w:r>
        <w:rPr>
          <w:color w:val="002060"/>
        </w:rPr>
        <w:t>2</w:t>
      </w:r>
      <w:r w:rsidR="001743BD" w:rsidRPr="008C2D0C">
        <w:rPr>
          <w:color w:val="002060"/>
        </w:rPr>
        <w:t xml:space="preserve">. </w:t>
      </w:r>
      <w:r w:rsidR="001743BD" w:rsidRPr="008C2D0C">
        <w:rPr>
          <w:b/>
          <w:bCs/>
          <w:color w:val="002060"/>
        </w:rPr>
        <w:t>Project Name</w:t>
      </w:r>
      <w:r w:rsidR="001743BD" w:rsidRPr="008C2D0C">
        <w:rPr>
          <w:color w:val="002060"/>
        </w:rPr>
        <w:t xml:space="preserve">: </w:t>
      </w:r>
      <w:r w:rsidR="001743BD">
        <w:rPr>
          <w:b/>
          <w:color w:val="002060"/>
        </w:rPr>
        <w:t>OMW-Offer Management Warehouse</w:t>
      </w:r>
      <w:r w:rsidR="001743BD">
        <w:rPr>
          <w:color w:val="002060"/>
        </w:rPr>
        <w:t xml:space="preserve"> </w:t>
      </w:r>
      <w:r w:rsidR="001743BD" w:rsidRPr="00FD4525">
        <w:rPr>
          <w:color w:val="002060"/>
        </w:rPr>
        <w:t>(Client: GE-</w:t>
      </w:r>
      <w:r w:rsidR="001743BD">
        <w:rPr>
          <w:color w:val="002060"/>
        </w:rPr>
        <w:t>Grid Solutions</w:t>
      </w:r>
      <w:r w:rsidR="001743BD" w:rsidRPr="00FD4525">
        <w:rPr>
          <w:color w:val="002060"/>
        </w:rPr>
        <w:t>)</w:t>
      </w:r>
    </w:p>
    <w:p w:rsidR="001743BD" w:rsidRDefault="001743BD" w:rsidP="001743BD">
      <w:pPr>
        <w:spacing w:line="360" w:lineRule="auto"/>
        <w:rPr>
          <w:b/>
          <w:bCs/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</w:t>
      </w:r>
      <w:r w:rsidRPr="005C5FFC">
        <w:rPr>
          <w:color w:val="002060"/>
        </w:rPr>
        <w:t>OMW is Web based</w:t>
      </w:r>
      <w:r>
        <w:rPr>
          <w:color w:val="002060"/>
        </w:rPr>
        <w:t xml:space="preserve"> Application</w:t>
      </w:r>
      <w:r w:rsidRPr="005C5FFC">
        <w:rPr>
          <w:color w:val="002060"/>
        </w:rPr>
        <w:t xml:space="preserve">, which is a replacement of Desktop </w:t>
      </w:r>
      <w:r w:rsidR="00105EA8">
        <w:rPr>
          <w:color w:val="002060"/>
        </w:rPr>
        <w:t>application.</w:t>
      </w:r>
      <w:r>
        <w:rPr>
          <w:color w:val="002060"/>
        </w:rPr>
        <w:t xml:space="preserve"> </w:t>
      </w:r>
      <w:r w:rsidR="00105EA8">
        <w:rPr>
          <w:color w:val="002060"/>
        </w:rPr>
        <w:t>A</w:t>
      </w:r>
      <w:r>
        <w:rPr>
          <w:color w:val="002060"/>
        </w:rPr>
        <w:t>s legacy application source c</w:t>
      </w:r>
      <w:r w:rsidRPr="005C5FFC">
        <w:rPr>
          <w:color w:val="002060"/>
        </w:rPr>
        <w:t>ode is not available. This Application is also</w:t>
      </w:r>
      <w:r>
        <w:rPr>
          <w:color w:val="002060"/>
        </w:rPr>
        <w:t xml:space="preserve"> integrating SAP and Speakage</w:t>
      </w:r>
      <w:r w:rsidR="00105EA8">
        <w:rPr>
          <w:color w:val="002060"/>
        </w:rPr>
        <w:t xml:space="preserve"> Applications</w:t>
      </w:r>
      <w:r>
        <w:rPr>
          <w:color w:val="002060"/>
        </w:rPr>
        <w:t xml:space="preserve">. </w:t>
      </w:r>
      <w:r w:rsidRPr="005C5FFC">
        <w:rPr>
          <w:color w:val="002060"/>
        </w:rPr>
        <w:t xml:space="preserve">Application is compatible with GS global standards and processes. </w:t>
      </w:r>
      <w:r w:rsidRPr="005C5FFC">
        <w:rPr>
          <w:color w:val="002060"/>
        </w:rPr>
        <w:lastRenderedPageBreak/>
        <w:t>Application is implementing authentication and authorization. In this Application, we are following Agile Methodology (SCRUM) for delivering required functionalities.</w:t>
      </w:r>
      <w:r w:rsidRPr="00FD4525">
        <w:rPr>
          <w:b/>
          <w:bCs/>
          <w:color w:val="002060"/>
        </w:rPr>
        <w:t xml:space="preserve"> </w:t>
      </w:r>
    </w:p>
    <w:p w:rsidR="001743BD" w:rsidRPr="00FD4525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 xml:space="preserve">: </w:t>
      </w:r>
      <w:r>
        <w:rPr>
          <w:color w:val="002060"/>
        </w:rPr>
        <w:t>February 2019</w:t>
      </w:r>
      <w:r w:rsidRPr="00FD4525">
        <w:rPr>
          <w:color w:val="002060"/>
        </w:rPr>
        <w:t xml:space="preserve"> </w:t>
      </w:r>
      <w:r>
        <w:rPr>
          <w:color w:val="002060"/>
        </w:rPr>
        <w:t>–</w:t>
      </w:r>
      <w:r w:rsidRPr="00FD4525">
        <w:rPr>
          <w:color w:val="002060"/>
        </w:rPr>
        <w:t xml:space="preserve"> </w:t>
      </w:r>
      <w:r>
        <w:rPr>
          <w:color w:val="002060"/>
        </w:rPr>
        <w:t>September 2019</w:t>
      </w:r>
    </w:p>
    <w:p w:rsidR="001743BD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Business Analyst</w:t>
      </w:r>
      <w:r w:rsidR="009A123E">
        <w:rPr>
          <w:color w:val="002060"/>
        </w:rPr>
        <w:t>/Scrum Master</w:t>
      </w:r>
    </w:p>
    <w:p w:rsidR="001743BD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Environment/Tools</w:t>
      </w:r>
      <w:r>
        <w:rPr>
          <w:color w:val="002060"/>
        </w:rPr>
        <w:t xml:space="preserve">: </w:t>
      </w:r>
      <w:r w:rsidRPr="005C5FFC">
        <w:rPr>
          <w:color w:val="002060"/>
        </w:rPr>
        <w:t>Asp.Net MVC, C#.Net, Web API, JQuery, Bootstrap and Entity Framework</w:t>
      </w:r>
      <w:r>
        <w:rPr>
          <w:color w:val="002060"/>
        </w:rPr>
        <w:t>, MS-Office</w:t>
      </w:r>
    </w:p>
    <w:p w:rsidR="001743BD" w:rsidRDefault="001743BD" w:rsidP="001743BD">
      <w:pPr>
        <w:spacing w:line="360" w:lineRule="auto"/>
        <w:rPr>
          <w:color w:val="002060"/>
        </w:rPr>
      </w:pPr>
    </w:p>
    <w:p w:rsidR="001743BD" w:rsidRPr="00FD4525" w:rsidRDefault="00D346DD" w:rsidP="001743BD">
      <w:pPr>
        <w:spacing w:line="360" w:lineRule="auto"/>
        <w:rPr>
          <w:color w:val="002060"/>
        </w:rPr>
      </w:pPr>
      <w:r>
        <w:rPr>
          <w:color w:val="002060"/>
        </w:rPr>
        <w:t>3</w:t>
      </w:r>
      <w:r w:rsidR="001743BD" w:rsidRPr="008C2D0C">
        <w:rPr>
          <w:color w:val="002060"/>
        </w:rPr>
        <w:t xml:space="preserve">. </w:t>
      </w:r>
      <w:r w:rsidR="001743BD" w:rsidRPr="008C2D0C">
        <w:rPr>
          <w:b/>
          <w:bCs/>
          <w:color w:val="002060"/>
        </w:rPr>
        <w:t>Project Name</w:t>
      </w:r>
      <w:r w:rsidR="001743BD" w:rsidRPr="008C2D0C">
        <w:rPr>
          <w:color w:val="002060"/>
        </w:rPr>
        <w:t xml:space="preserve">: </w:t>
      </w:r>
      <w:r w:rsidR="001743BD" w:rsidRPr="008C2D0C">
        <w:rPr>
          <w:b/>
          <w:color w:val="002060"/>
        </w:rPr>
        <w:t>GEHC</w:t>
      </w:r>
      <w:r w:rsidR="001743BD">
        <w:rPr>
          <w:color w:val="002060"/>
        </w:rPr>
        <w:t xml:space="preserve"> </w:t>
      </w:r>
      <w:r w:rsidR="001743BD" w:rsidRPr="00FD4525">
        <w:rPr>
          <w:color w:val="002060"/>
        </w:rPr>
        <w:t>(Client: GE-</w:t>
      </w:r>
      <w:r w:rsidR="001743BD">
        <w:rPr>
          <w:color w:val="002060"/>
        </w:rPr>
        <w:t>Digital</w:t>
      </w:r>
      <w:r w:rsidR="001743BD" w:rsidRPr="00FD4525">
        <w:rPr>
          <w:color w:val="002060"/>
        </w:rPr>
        <w:t>)</w:t>
      </w:r>
    </w:p>
    <w:p w:rsidR="001743BD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</w:t>
      </w:r>
      <w:r>
        <w:rPr>
          <w:color w:val="002060"/>
        </w:rPr>
        <w:t>Deploy PHP application on Power BI database server, before that coordinate with client, confirm and match requirement with implemented work.</w:t>
      </w:r>
    </w:p>
    <w:p w:rsidR="001743BD" w:rsidRPr="00FD4525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 xml:space="preserve">: </w:t>
      </w:r>
      <w:r>
        <w:rPr>
          <w:color w:val="002060"/>
        </w:rPr>
        <w:t>December 2018</w:t>
      </w:r>
      <w:r w:rsidRPr="00FD4525">
        <w:rPr>
          <w:color w:val="002060"/>
        </w:rPr>
        <w:t xml:space="preserve"> </w:t>
      </w:r>
      <w:r>
        <w:rPr>
          <w:color w:val="002060"/>
        </w:rPr>
        <w:t>–</w:t>
      </w:r>
      <w:r w:rsidRPr="00FD4525">
        <w:rPr>
          <w:color w:val="002060"/>
        </w:rPr>
        <w:t xml:space="preserve"> </w:t>
      </w:r>
      <w:r>
        <w:rPr>
          <w:color w:val="002060"/>
        </w:rPr>
        <w:t>January, 2019</w:t>
      </w:r>
    </w:p>
    <w:p w:rsidR="001743BD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Project Coordinator</w:t>
      </w:r>
      <w:r w:rsidRPr="00FD4525">
        <w:rPr>
          <w:color w:val="002060"/>
        </w:rPr>
        <w:t xml:space="preserve"> </w:t>
      </w:r>
      <w:r>
        <w:rPr>
          <w:color w:val="002060"/>
        </w:rPr>
        <w:t>/Business Analyst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>
        <w:rPr>
          <w:color w:val="002060"/>
        </w:rPr>
        <w:t>: PHP, BI Server, Box, MS-office</w:t>
      </w:r>
    </w:p>
    <w:p w:rsidR="001743BD" w:rsidRDefault="001743BD" w:rsidP="001743BD">
      <w:pPr>
        <w:rPr>
          <w:b/>
          <w:bCs/>
          <w:color w:val="002060"/>
        </w:rPr>
      </w:pPr>
    </w:p>
    <w:p w:rsidR="001743BD" w:rsidRDefault="00D346DD" w:rsidP="001743BD">
      <w:pPr>
        <w:spacing w:line="360" w:lineRule="auto"/>
        <w:rPr>
          <w:color w:val="002060"/>
        </w:rPr>
      </w:pPr>
      <w:r>
        <w:rPr>
          <w:color w:val="002060"/>
        </w:rPr>
        <w:t>4</w:t>
      </w:r>
      <w:r w:rsidR="001743BD" w:rsidRPr="00FD4525">
        <w:rPr>
          <w:color w:val="002060"/>
        </w:rPr>
        <w:t xml:space="preserve">. </w:t>
      </w:r>
      <w:r w:rsidR="001743BD" w:rsidRPr="00FD4525">
        <w:rPr>
          <w:b/>
          <w:bCs/>
          <w:color w:val="002060"/>
        </w:rPr>
        <w:t>Project Name</w:t>
      </w:r>
      <w:r w:rsidR="001743BD" w:rsidRPr="00FD4525">
        <w:rPr>
          <w:color w:val="002060"/>
        </w:rPr>
        <w:t xml:space="preserve">: </w:t>
      </w:r>
      <w:r w:rsidR="001743BD">
        <w:rPr>
          <w:color w:val="002060"/>
        </w:rPr>
        <w:t>1. PPS 2. Digital Bin   -</w:t>
      </w:r>
      <w:r w:rsidR="001743BD" w:rsidRPr="00A012E9">
        <w:rPr>
          <w:b/>
          <w:color w:val="002060"/>
        </w:rPr>
        <w:t>Client: GE-Digital</w:t>
      </w:r>
    </w:p>
    <w:p w:rsidR="001743BD" w:rsidRPr="00FD4525" w:rsidRDefault="001743BD" w:rsidP="001743BD">
      <w:pPr>
        <w:spacing w:line="360" w:lineRule="auto"/>
        <w:rPr>
          <w:color w:val="002060"/>
        </w:rPr>
      </w:pPr>
      <w:proofErr w:type="spellStart"/>
      <w:r w:rsidRPr="003B365C">
        <w:rPr>
          <w:b/>
          <w:color w:val="002060"/>
        </w:rPr>
        <w:t>i</w:t>
      </w:r>
      <w:proofErr w:type="spellEnd"/>
      <w:r w:rsidRPr="003B365C">
        <w:rPr>
          <w:b/>
          <w:color w:val="002060"/>
        </w:rPr>
        <w:t>)</w:t>
      </w:r>
      <w:r>
        <w:rPr>
          <w:color w:val="002060"/>
        </w:rPr>
        <w:t xml:space="preserve"> </w:t>
      </w:r>
      <w:r w:rsidRPr="007F3A1E">
        <w:rPr>
          <w:b/>
          <w:color w:val="002060"/>
        </w:rPr>
        <w:t>PPS- Pick Pack Ship</w:t>
      </w:r>
      <w:proofErr w:type="gramStart"/>
      <w:r>
        <w:rPr>
          <w:color w:val="002060"/>
        </w:rPr>
        <w:t>:-</w:t>
      </w:r>
      <w:proofErr w:type="gramEnd"/>
      <w:r>
        <w:rPr>
          <w:color w:val="002060"/>
        </w:rPr>
        <w:t xml:space="preserve"> This application is used for</w:t>
      </w:r>
      <w:r w:rsidRPr="00FD4525">
        <w:rPr>
          <w:color w:val="002060"/>
        </w:rPr>
        <w:t xml:space="preserve"> </w:t>
      </w:r>
    </w:p>
    <w:p w:rsidR="001743BD" w:rsidRPr="00FD4525" w:rsidRDefault="001743BD" w:rsidP="001743BD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Tracking picked items from lift storage system.</w:t>
      </w:r>
      <w:r w:rsidRPr="00FD4525">
        <w:rPr>
          <w:color w:val="002060"/>
        </w:rPr>
        <w:t xml:space="preserve"> </w:t>
      </w:r>
    </w:p>
    <w:p w:rsidR="001743BD" w:rsidRPr="00FD4525" w:rsidRDefault="001743BD" w:rsidP="001743BD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Tracking shipments through RFID verification.</w:t>
      </w:r>
      <w:r w:rsidRPr="00FD4525">
        <w:rPr>
          <w:color w:val="002060"/>
        </w:rPr>
        <w:t xml:space="preserve"> </w:t>
      </w:r>
    </w:p>
    <w:p w:rsidR="001743BD" w:rsidRDefault="001743BD" w:rsidP="001743BD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Tracking packing prediction for all orders</w:t>
      </w:r>
    </w:p>
    <w:p w:rsidR="001743BD" w:rsidRPr="00FD4525" w:rsidRDefault="001743BD" w:rsidP="001743BD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Capturing any feedback for any items</w:t>
      </w:r>
      <w:r w:rsidRPr="00FD4525">
        <w:rPr>
          <w:color w:val="002060"/>
        </w:rPr>
        <w:t>.</w:t>
      </w:r>
    </w:p>
    <w:p w:rsidR="001743BD" w:rsidRPr="007F3A1E" w:rsidRDefault="001743BD" w:rsidP="001743BD">
      <w:pPr>
        <w:spacing w:line="360" w:lineRule="auto"/>
        <w:rPr>
          <w:bCs/>
          <w:color w:val="002060"/>
        </w:rPr>
      </w:pPr>
      <w:r>
        <w:rPr>
          <w:b/>
          <w:bCs/>
          <w:color w:val="002060"/>
        </w:rPr>
        <w:t xml:space="preserve">ii) Digital Bin: </w:t>
      </w:r>
      <w:r w:rsidRPr="007F3A1E">
        <w:rPr>
          <w:bCs/>
          <w:color w:val="002060"/>
        </w:rPr>
        <w:t xml:space="preserve">This application is basically for tracking quantity of items </w:t>
      </w:r>
      <w:proofErr w:type="gramStart"/>
      <w:r w:rsidRPr="007F3A1E">
        <w:rPr>
          <w:bCs/>
          <w:color w:val="002060"/>
        </w:rPr>
        <w:t>( nut</w:t>
      </w:r>
      <w:proofErr w:type="gramEnd"/>
      <w:r w:rsidRPr="007F3A1E">
        <w:rPr>
          <w:bCs/>
          <w:color w:val="002060"/>
        </w:rPr>
        <w:t>/screw/bolt) at particular rack. To provide a dashboard where items quantity data from scale are been showed to the user and if quantity reach below a threshold an alert is been triggered</w:t>
      </w:r>
    </w:p>
    <w:p w:rsidR="001743BD" w:rsidRPr="00FD4525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 xml:space="preserve">: </w:t>
      </w:r>
      <w:r>
        <w:rPr>
          <w:color w:val="002060"/>
        </w:rPr>
        <w:t>March 2018</w:t>
      </w:r>
      <w:r w:rsidRPr="00FD4525">
        <w:rPr>
          <w:color w:val="002060"/>
        </w:rPr>
        <w:t xml:space="preserve"> </w:t>
      </w:r>
      <w:r>
        <w:rPr>
          <w:color w:val="002060"/>
        </w:rPr>
        <w:t>–</w:t>
      </w:r>
      <w:r w:rsidRPr="00FD4525">
        <w:rPr>
          <w:color w:val="002060"/>
        </w:rPr>
        <w:t xml:space="preserve"> </w:t>
      </w:r>
      <w:r>
        <w:rPr>
          <w:color w:val="002060"/>
        </w:rPr>
        <w:t>November,</w:t>
      </w:r>
      <w:r w:rsidRPr="00FD4525">
        <w:rPr>
          <w:color w:val="002060"/>
        </w:rPr>
        <w:t xml:space="preserve"> 2018</w:t>
      </w:r>
    </w:p>
    <w:p w:rsidR="001743BD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Technical Writer</w:t>
      </w:r>
      <w:r w:rsidRPr="00FD4525">
        <w:rPr>
          <w:color w:val="002060"/>
        </w:rPr>
        <w:t>/</w:t>
      </w:r>
      <w:r>
        <w:rPr>
          <w:color w:val="002060"/>
        </w:rPr>
        <w:t>Business A</w:t>
      </w:r>
      <w:r w:rsidRPr="00FD4525">
        <w:rPr>
          <w:color w:val="002060"/>
        </w:rPr>
        <w:t>nalyst</w:t>
      </w:r>
      <w:r w:rsidR="008D2E91">
        <w:rPr>
          <w:color w:val="002060"/>
        </w:rPr>
        <w:t>-Scrum Master</w:t>
      </w:r>
      <w:r w:rsidR="009A123E">
        <w:rPr>
          <w:color w:val="002060"/>
        </w:rPr>
        <w:t xml:space="preserve"> Agile Environment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>
        <w:rPr>
          <w:color w:val="002060"/>
        </w:rPr>
        <w:t>: Confluence, Rally, MS-Office, Github, Postgres, Polymer, GE Box</w:t>
      </w:r>
    </w:p>
    <w:p w:rsidR="001743BD" w:rsidRPr="00FD4525" w:rsidRDefault="00D346DD" w:rsidP="001743BD">
      <w:pPr>
        <w:spacing w:line="360" w:lineRule="auto"/>
        <w:rPr>
          <w:color w:val="002060"/>
        </w:rPr>
      </w:pPr>
      <w:r>
        <w:rPr>
          <w:color w:val="002060"/>
        </w:rPr>
        <w:br/>
        <w:t>5</w:t>
      </w:r>
      <w:r w:rsidR="001743BD" w:rsidRPr="00FD4525">
        <w:rPr>
          <w:color w:val="002060"/>
        </w:rPr>
        <w:t xml:space="preserve">. </w:t>
      </w:r>
      <w:r w:rsidR="001743BD" w:rsidRPr="00FD4525">
        <w:rPr>
          <w:b/>
          <w:bCs/>
          <w:color w:val="002060"/>
        </w:rPr>
        <w:t>Project Name</w:t>
      </w:r>
      <w:r w:rsidR="001743BD" w:rsidRPr="00FD4525">
        <w:rPr>
          <w:color w:val="002060"/>
        </w:rPr>
        <w:t xml:space="preserve">:  </w:t>
      </w:r>
      <w:r w:rsidR="001743BD">
        <w:rPr>
          <w:color w:val="002060"/>
        </w:rPr>
        <w:t>FMAPPs Client</w:t>
      </w:r>
      <w:r w:rsidR="001743BD" w:rsidRPr="00A012E9">
        <w:rPr>
          <w:b/>
          <w:color w:val="002060"/>
        </w:rPr>
        <w:t>: GE-Energy management</w:t>
      </w:r>
    </w:p>
    <w:p w:rsidR="001743BD" w:rsidRPr="00FD4525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FMAPPS has 3 </w:t>
      </w:r>
      <w:r w:rsidR="0047215B" w:rsidRPr="00FD4525">
        <w:rPr>
          <w:color w:val="002060"/>
        </w:rPr>
        <w:t>Filemaker</w:t>
      </w:r>
      <w:r w:rsidRPr="00FD4525">
        <w:rPr>
          <w:color w:val="002060"/>
        </w:rPr>
        <w:t xml:space="preserve"> application named </w:t>
      </w:r>
    </w:p>
    <w:p w:rsidR="001743BD" w:rsidRPr="004855BE" w:rsidRDefault="001743BD" w:rsidP="001743BD">
      <w:pPr>
        <w:spacing w:line="360" w:lineRule="auto"/>
        <w:jc w:val="both"/>
        <w:rPr>
          <w:color w:val="002060"/>
        </w:rPr>
      </w:pPr>
      <w:proofErr w:type="spellStart"/>
      <w:r>
        <w:rPr>
          <w:b/>
          <w:color w:val="002060"/>
        </w:rPr>
        <w:t>i</w:t>
      </w:r>
      <w:proofErr w:type="spellEnd"/>
      <w:r>
        <w:rPr>
          <w:b/>
          <w:color w:val="002060"/>
        </w:rPr>
        <w:t xml:space="preserve">) </w:t>
      </w:r>
      <w:r w:rsidRPr="008A1542">
        <w:rPr>
          <w:b/>
          <w:color w:val="002060"/>
        </w:rPr>
        <w:t>PMPRO:</w:t>
      </w:r>
      <w:r w:rsidRPr="004855BE">
        <w:t xml:space="preserve"> </w:t>
      </w:r>
      <w:r w:rsidRPr="004855BE">
        <w:rPr>
          <w:color w:val="002060"/>
        </w:rPr>
        <w:t xml:space="preserve">This Application is to keep the track of Tool's &amp; Equipment Maintenance History those are being used in the production. It keeps the track of Tool's Production Run , Work </w:t>
      </w:r>
      <w:r w:rsidRPr="004855BE">
        <w:rPr>
          <w:color w:val="002060"/>
        </w:rPr>
        <w:lastRenderedPageBreak/>
        <w:t>Performed on Maintenance through PM &amp; Non-PM work Request/ Maintenance alert/ PM Trigger, Maintenance Processes, Work History, Operator History etc. Data Security is been measured and controlled through different level of access.</w:t>
      </w:r>
    </w:p>
    <w:p w:rsidR="001743BD" w:rsidRDefault="001743BD" w:rsidP="001743BD">
      <w:pPr>
        <w:spacing w:line="360" w:lineRule="auto"/>
        <w:rPr>
          <w:color w:val="002060"/>
        </w:rPr>
      </w:pPr>
      <w:r>
        <w:rPr>
          <w:b/>
          <w:color w:val="002060"/>
        </w:rPr>
        <w:t>ii)</w:t>
      </w:r>
      <w:r w:rsidRPr="008A1542">
        <w:rPr>
          <w:b/>
          <w:color w:val="002060"/>
        </w:rPr>
        <w:t xml:space="preserve"> PQMT:</w:t>
      </w:r>
      <w:r>
        <w:rPr>
          <w:b/>
          <w:color w:val="002060"/>
        </w:rPr>
        <w:t xml:space="preserve"> </w:t>
      </w:r>
      <w:r>
        <w:rPr>
          <w:color w:val="002060"/>
        </w:rPr>
        <w:t>It</w:t>
      </w:r>
      <w:r w:rsidRPr="004855BE">
        <w:rPr>
          <w:color w:val="002060"/>
        </w:rPr>
        <w:t xml:space="preserve"> is a one stop shopping with integrated tool sets which keep track of Plant data, PQMT, CAR, Scorecards, IMT, Best Practices</w:t>
      </w:r>
      <w:r>
        <w:rPr>
          <w:color w:val="002060"/>
        </w:rPr>
        <w:t xml:space="preserve">. </w:t>
      </w:r>
      <w:r w:rsidRPr="004855BE">
        <w:rPr>
          <w:color w:val="002060"/>
        </w:rPr>
        <w:t>Features</w:t>
      </w:r>
      <w:r>
        <w:rPr>
          <w:color w:val="002060"/>
        </w:rPr>
        <w:t xml:space="preserve"> are below</w:t>
      </w:r>
      <w:r w:rsidRPr="004855BE">
        <w:rPr>
          <w:color w:val="002060"/>
        </w:rPr>
        <w:t>:</w:t>
      </w:r>
    </w:p>
    <w:p w:rsidR="001743BD" w:rsidRPr="004855BE" w:rsidRDefault="001743BD" w:rsidP="001743BD">
      <w:pPr>
        <w:spacing w:line="360" w:lineRule="auto"/>
        <w:rPr>
          <w:color w:val="002060"/>
        </w:rPr>
      </w:pPr>
      <w:r>
        <w:rPr>
          <w:color w:val="002060"/>
        </w:rPr>
        <w:t xml:space="preserve"> 1. </w:t>
      </w:r>
      <w:r w:rsidRPr="004855BE">
        <w:rPr>
          <w:color w:val="002060"/>
        </w:rPr>
        <w:t>It has dashboard by business, product lines, product grouping.</w:t>
      </w:r>
    </w:p>
    <w:p w:rsidR="001743BD" w:rsidRPr="004855BE" w:rsidRDefault="001743BD" w:rsidP="001743BD">
      <w:pPr>
        <w:spacing w:line="360" w:lineRule="auto"/>
        <w:rPr>
          <w:color w:val="002060"/>
        </w:rPr>
      </w:pPr>
      <w:r>
        <w:rPr>
          <w:color w:val="002060"/>
        </w:rPr>
        <w:t xml:space="preserve"> 2.</w:t>
      </w:r>
      <w:r w:rsidRPr="004855BE">
        <w:rPr>
          <w:color w:val="002060"/>
        </w:rPr>
        <w:t xml:space="preserve"> Integration to GEE QMS.</w:t>
      </w:r>
    </w:p>
    <w:p w:rsidR="001743BD" w:rsidRPr="004855BE" w:rsidRDefault="001743BD" w:rsidP="001743BD">
      <w:pPr>
        <w:spacing w:line="360" w:lineRule="auto"/>
        <w:rPr>
          <w:color w:val="002060"/>
        </w:rPr>
      </w:pPr>
      <w:r>
        <w:rPr>
          <w:color w:val="002060"/>
        </w:rPr>
        <w:t xml:space="preserve">3.  </w:t>
      </w:r>
      <w:r w:rsidRPr="004855BE">
        <w:rPr>
          <w:color w:val="002060"/>
        </w:rPr>
        <w:t>Quality management tool that provides the reporting functions easily</w:t>
      </w:r>
    </w:p>
    <w:p w:rsidR="001743BD" w:rsidRPr="004855BE" w:rsidRDefault="001743BD" w:rsidP="001743BD">
      <w:pPr>
        <w:spacing w:line="360" w:lineRule="auto"/>
        <w:rPr>
          <w:color w:val="002060"/>
        </w:rPr>
      </w:pPr>
      <w:r>
        <w:rPr>
          <w:color w:val="002060"/>
        </w:rPr>
        <w:t xml:space="preserve">4.  </w:t>
      </w:r>
      <w:r w:rsidRPr="004855BE">
        <w:rPr>
          <w:color w:val="002060"/>
        </w:rPr>
        <w:t>Mature system customizable to changing business needs.</w:t>
      </w:r>
    </w:p>
    <w:p w:rsidR="001743BD" w:rsidRDefault="001743BD" w:rsidP="001743BD">
      <w:pPr>
        <w:spacing w:line="360" w:lineRule="auto"/>
        <w:rPr>
          <w:color w:val="002060"/>
        </w:rPr>
      </w:pPr>
      <w:r>
        <w:rPr>
          <w:color w:val="002060"/>
        </w:rPr>
        <w:t xml:space="preserve">5. </w:t>
      </w:r>
      <w:r w:rsidRPr="004855BE">
        <w:rPr>
          <w:color w:val="002060"/>
        </w:rPr>
        <w:t xml:space="preserve"> Standardized reporting in every plant</w:t>
      </w:r>
      <w:r w:rsidRPr="00FD4525">
        <w:rPr>
          <w:color w:val="002060"/>
        </w:rPr>
        <w:t xml:space="preserve"> </w:t>
      </w:r>
    </w:p>
    <w:p w:rsidR="001743BD" w:rsidRDefault="001743BD" w:rsidP="001743BD">
      <w:pPr>
        <w:spacing w:line="360" w:lineRule="auto"/>
        <w:rPr>
          <w:color w:val="002060"/>
        </w:rPr>
      </w:pPr>
      <w:r>
        <w:rPr>
          <w:b/>
          <w:color w:val="002060"/>
        </w:rPr>
        <w:t>iii)</w:t>
      </w:r>
      <w:r w:rsidRPr="008A1542">
        <w:rPr>
          <w:b/>
          <w:color w:val="002060"/>
        </w:rPr>
        <w:t xml:space="preserve"> ET</w:t>
      </w:r>
      <w:r>
        <w:rPr>
          <w:color w:val="002060"/>
        </w:rPr>
        <w:t xml:space="preserve">: </w:t>
      </w:r>
      <w:r w:rsidRPr="00FD4525">
        <w:rPr>
          <w:color w:val="002060"/>
        </w:rPr>
        <w:t>This is for project management for GE different business (Industrial Solutions, Energy management</w:t>
      </w:r>
      <w:proofErr w:type="gramStart"/>
      <w:r w:rsidRPr="00FD4525">
        <w:rPr>
          <w:color w:val="002060"/>
        </w:rPr>
        <w:t>, ,</w:t>
      </w:r>
      <w:proofErr w:type="gramEnd"/>
      <w:r w:rsidRPr="00FD4525">
        <w:rPr>
          <w:color w:val="002060"/>
        </w:rPr>
        <w:t xml:space="preserve"> Power conversion, Oil &amp; Gas Etc.). These Apps are using since more than 15+ Years.</w:t>
      </w:r>
      <w:r>
        <w:rPr>
          <w:color w:val="002060"/>
        </w:rPr>
        <w:t xml:space="preserve"> Features are below:</w:t>
      </w:r>
    </w:p>
    <w:p w:rsidR="001743BD" w:rsidRPr="004855BE" w:rsidRDefault="001743BD" w:rsidP="001743BD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Manufacturing – for VCP (Variable Cost Productivity) programs</w:t>
      </w:r>
    </w:p>
    <w:p w:rsidR="001743BD" w:rsidRPr="004855BE" w:rsidRDefault="001743BD" w:rsidP="001743BD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Sourcing – for Deflation programs</w:t>
      </w:r>
    </w:p>
    <w:p w:rsidR="001743BD" w:rsidRPr="004855BE" w:rsidRDefault="001743BD" w:rsidP="001743BD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Engineering – for DMP+ programs</w:t>
      </w:r>
    </w:p>
    <w:p w:rsidR="001743BD" w:rsidRPr="004855BE" w:rsidRDefault="001743BD" w:rsidP="001743BD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EHS – for database of approved Investment/P&amp;E programs</w:t>
      </w:r>
    </w:p>
    <w:p w:rsidR="001743BD" w:rsidRPr="004855BE" w:rsidRDefault="001743BD" w:rsidP="001743BD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IT – for database of approved Investment/P&amp;E programs</w:t>
      </w:r>
    </w:p>
    <w:p w:rsidR="001743BD" w:rsidRPr="004855BE" w:rsidRDefault="001743BD" w:rsidP="001743BD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Finance  -  monthly audit of benefits</w:t>
      </w:r>
    </w:p>
    <w:p w:rsidR="001743BD" w:rsidRPr="004855BE" w:rsidRDefault="001743BD" w:rsidP="001743BD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GSC leadership  -  review of cost-out status and plans</w:t>
      </w:r>
    </w:p>
    <w:p w:rsidR="001743BD" w:rsidRPr="004855BE" w:rsidRDefault="001743BD" w:rsidP="001743BD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Engineering leadership  -  review of cost-out status and plans</w:t>
      </w:r>
    </w:p>
    <w:p w:rsidR="001743BD" w:rsidRPr="00FD4525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>: August, 2011 - January, 2018</w:t>
      </w:r>
    </w:p>
    <w:p w:rsidR="001743BD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Team Lead</w:t>
      </w:r>
      <w:r w:rsidRPr="00FD4525">
        <w:rPr>
          <w:color w:val="002060"/>
        </w:rPr>
        <w:t>/</w:t>
      </w:r>
      <w:r>
        <w:rPr>
          <w:color w:val="002060"/>
        </w:rPr>
        <w:t>Business A</w:t>
      </w:r>
      <w:r w:rsidRPr="00FD4525">
        <w:rPr>
          <w:color w:val="002060"/>
        </w:rPr>
        <w:t>nalyst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 w:rsidRPr="00FD4525">
        <w:rPr>
          <w:color w:val="002060"/>
        </w:rPr>
        <w:t>: Platform: Windows 7, Filemaker 14 Pro advanced, Filemaker 14 Server</w:t>
      </w:r>
      <w:r>
        <w:rPr>
          <w:color w:val="002060"/>
        </w:rPr>
        <w:t>, Citrix, IWP</w:t>
      </w:r>
    </w:p>
    <w:p w:rsidR="001743BD" w:rsidRPr="00FD4525" w:rsidRDefault="001743BD" w:rsidP="001743BD">
      <w:pPr>
        <w:spacing w:line="360" w:lineRule="auto"/>
        <w:rPr>
          <w:color w:val="002060"/>
        </w:rPr>
      </w:pPr>
    </w:p>
    <w:p w:rsidR="001743BD" w:rsidRPr="00FD4525" w:rsidRDefault="00D346DD" w:rsidP="001743BD">
      <w:pPr>
        <w:spacing w:line="360" w:lineRule="auto"/>
        <w:rPr>
          <w:color w:val="002060"/>
        </w:rPr>
      </w:pPr>
      <w:r>
        <w:rPr>
          <w:b/>
          <w:bCs/>
          <w:color w:val="002060"/>
        </w:rPr>
        <w:t>6</w:t>
      </w:r>
      <w:r w:rsidR="001743BD" w:rsidRPr="00FD4525">
        <w:rPr>
          <w:b/>
          <w:bCs/>
          <w:color w:val="002060"/>
        </w:rPr>
        <w:t>. Project Name</w:t>
      </w:r>
      <w:r w:rsidR="001743BD">
        <w:rPr>
          <w:color w:val="002060"/>
        </w:rPr>
        <w:t xml:space="preserve">: </w:t>
      </w:r>
      <w:r w:rsidR="001743BD" w:rsidRPr="007B1B34">
        <w:rPr>
          <w:b/>
          <w:color w:val="002060"/>
        </w:rPr>
        <w:t>FMOP</w:t>
      </w:r>
      <w:r w:rsidR="001743BD">
        <w:rPr>
          <w:color w:val="002060"/>
        </w:rPr>
        <w:t xml:space="preserve"> </w:t>
      </w:r>
      <w:r w:rsidR="001743BD" w:rsidRPr="00A012E9">
        <w:rPr>
          <w:b/>
          <w:color w:val="002060"/>
        </w:rPr>
        <w:t>Client: AIIMS hospital- Neurological department</w:t>
      </w:r>
    </w:p>
    <w:p w:rsidR="001743BD" w:rsidRPr="00FD4525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Description </w:t>
      </w:r>
      <w:r w:rsidRPr="00FD4525">
        <w:rPr>
          <w:color w:val="002060"/>
        </w:rPr>
        <w:t xml:space="preserve">: It was for Neurological department where </w:t>
      </w:r>
      <w:proofErr w:type="spellStart"/>
      <w:r w:rsidRPr="00FD4525">
        <w:rPr>
          <w:color w:val="002060"/>
        </w:rPr>
        <w:t>i</w:t>
      </w:r>
      <w:proofErr w:type="spellEnd"/>
      <w:r w:rsidRPr="00FD4525">
        <w:rPr>
          <w:color w:val="002060"/>
        </w:rPr>
        <w:t xml:space="preserve"> had to do keep track all the work of department and automate in my application like acquisition to give appointment, then transfer </w:t>
      </w:r>
      <w:r w:rsidRPr="00FD4525">
        <w:rPr>
          <w:color w:val="002060"/>
        </w:rPr>
        <w:lastRenderedPageBreak/>
        <w:t xml:space="preserve">data to </w:t>
      </w:r>
      <w:proofErr w:type="spellStart"/>
      <w:r w:rsidRPr="00FD4525">
        <w:rPr>
          <w:color w:val="002060"/>
        </w:rPr>
        <w:t>MCR</w:t>
      </w:r>
      <w:proofErr w:type="spellEnd"/>
      <w:r w:rsidRPr="00FD4525">
        <w:rPr>
          <w:color w:val="002060"/>
        </w:rPr>
        <w:t>/CT scan technical , after that transfer to junior resident to senior resident, then generate reports as per that.</w:t>
      </w:r>
    </w:p>
    <w:p w:rsidR="001743BD" w:rsidRDefault="001743BD" w:rsidP="001743BD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Duration:  </w:t>
      </w:r>
      <w:r w:rsidRPr="00FD4525">
        <w:rPr>
          <w:color w:val="002060"/>
        </w:rPr>
        <w:t>July 2010- March 2011</w:t>
      </w:r>
    </w:p>
    <w:p w:rsidR="00EB6E14" w:rsidRDefault="001743BD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Role: </w:t>
      </w:r>
      <w:r w:rsidRPr="00FD4525">
        <w:rPr>
          <w:color w:val="002060"/>
        </w:rPr>
        <w:t>Developer/analyst/</w:t>
      </w:r>
      <w:r>
        <w:rPr>
          <w:color w:val="002060"/>
        </w:rPr>
        <w:t>Coordinator</w:t>
      </w:r>
      <w:r w:rsidRPr="00FD4525">
        <w:rPr>
          <w:color w:val="002060"/>
        </w:rPr>
        <w:t xml:space="preserve"> (interact with client then implement as per that</w:t>
      </w:r>
      <w:proofErr w:type="gramStart"/>
      <w:r w:rsidRPr="00FD4525">
        <w:rPr>
          <w:color w:val="002060"/>
        </w:rPr>
        <w:t>)</w:t>
      </w:r>
      <w:proofErr w:type="gramEnd"/>
      <w:r w:rsidRPr="00FD4525">
        <w:rPr>
          <w:color w:val="002060"/>
        </w:rPr>
        <w:br/>
        <w:t>Environment/Tools : Platform: iMac , FILEMAKER server 11 and file maker server 11</w:t>
      </w:r>
      <w:r>
        <w:rPr>
          <w:color w:val="002060"/>
        </w:rPr>
        <w:t>, Apple script</w:t>
      </w:r>
      <w:r w:rsidRPr="00FD4525">
        <w:rPr>
          <w:color w:val="002060"/>
        </w:rPr>
        <w:t>.</w:t>
      </w:r>
    </w:p>
    <w:p w:rsidR="001743BD" w:rsidRDefault="001743BD" w:rsidP="00EB6E14">
      <w:pPr>
        <w:spacing w:line="360" w:lineRule="auto"/>
        <w:rPr>
          <w:color w:val="002060"/>
        </w:rPr>
      </w:pPr>
    </w:p>
    <w:p w:rsidR="00EB6E14" w:rsidRPr="00EB6E14" w:rsidRDefault="00207F2A" w:rsidP="00EB6E14">
      <w:pPr>
        <w:spacing w:line="360" w:lineRule="auto"/>
        <w:rPr>
          <w:b/>
          <w:color w:val="002060"/>
        </w:rPr>
      </w:pPr>
      <w:r w:rsidRPr="00EB6E14">
        <w:rPr>
          <w:b/>
          <w:color w:val="002060"/>
        </w:rPr>
        <w:t>ACHIEVEMENTS</w:t>
      </w:r>
    </w:p>
    <w:p w:rsidR="008C2D0C" w:rsidRPr="008C2D0C" w:rsidRDefault="00207F2A" w:rsidP="008C2D0C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>
        <w:rPr>
          <w:color w:val="002060"/>
        </w:rPr>
        <w:t>O</w:t>
      </w:r>
      <w:r w:rsidRPr="008C2D0C">
        <w:rPr>
          <w:color w:val="002060"/>
        </w:rPr>
        <w:t xml:space="preserve">n time delivery </w:t>
      </w:r>
      <w:proofErr w:type="gramStart"/>
      <w:r w:rsidRPr="008C2D0C">
        <w:rPr>
          <w:color w:val="002060"/>
        </w:rPr>
        <w:t>of  project</w:t>
      </w:r>
      <w:proofErr w:type="gramEnd"/>
      <w:r w:rsidRPr="008C2D0C">
        <w:rPr>
          <w:color w:val="002060"/>
        </w:rPr>
        <w:t xml:space="preserve"> according to set standards regarding order, clarity, conciseness, style, &amp; terminology</w:t>
      </w:r>
      <w:r w:rsidR="00A241AC">
        <w:rPr>
          <w:color w:val="002060"/>
        </w:rPr>
        <w:t>.</w:t>
      </w:r>
    </w:p>
    <w:p w:rsidR="008C2D0C" w:rsidRPr="008C2D0C" w:rsidRDefault="00207F2A" w:rsidP="008C2D0C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 w:rsidRPr="008C2D0C">
        <w:rPr>
          <w:color w:val="002060"/>
        </w:rPr>
        <w:t>Bug-free and timely delivery.</w:t>
      </w:r>
    </w:p>
    <w:p w:rsidR="008C2D0C" w:rsidRDefault="00207F2A" w:rsidP="008C2D0C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 w:rsidRPr="008C2D0C">
        <w:rPr>
          <w:color w:val="002060"/>
        </w:rPr>
        <w:t>Improved quality of application processing wise, consistency and stability.</w:t>
      </w:r>
    </w:p>
    <w:p w:rsidR="00EB6E14" w:rsidRDefault="00207F2A" w:rsidP="008C2D0C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>
        <w:rPr>
          <w:color w:val="002060"/>
        </w:rPr>
        <w:t xml:space="preserve">Completed </w:t>
      </w:r>
      <w:r w:rsidR="009A123E">
        <w:rPr>
          <w:color w:val="002060"/>
        </w:rPr>
        <w:t>45 automation for</w:t>
      </w:r>
      <w:r>
        <w:rPr>
          <w:color w:val="002060"/>
        </w:rPr>
        <w:t xml:space="preserve"> GE Filemaker Applications</w:t>
      </w:r>
      <w:r w:rsidR="009A123E">
        <w:rPr>
          <w:color w:val="002060"/>
        </w:rPr>
        <w:t xml:space="preserve"> Project.</w:t>
      </w:r>
    </w:p>
    <w:p w:rsidR="009A123E" w:rsidRPr="00EB6E14" w:rsidRDefault="009A123E" w:rsidP="008C2D0C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>
        <w:rPr>
          <w:color w:val="002060"/>
        </w:rPr>
        <w:t>Implemented Automation Bots on Trello boards to make ease for team work while using Trello.</w:t>
      </w:r>
    </w:p>
    <w:p w:rsidR="003A64D6" w:rsidRPr="00693BB7" w:rsidRDefault="003A64D6">
      <w:pPr>
        <w:rPr>
          <w:color w:val="002060"/>
        </w:rPr>
      </w:pPr>
    </w:p>
    <w:sectPr w:rsidR="003A64D6" w:rsidRPr="00693BB7" w:rsidSect="004B2D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800" w:right="1526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830" w:rsidRDefault="002F7830" w:rsidP="004E78A5">
      <w:r>
        <w:separator/>
      </w:r>
    </w:p>
  </w:endnote>
  <w:endnote w:type="continuationSeparator" w:id="0">
    <w:p w:rsidR="002F7830" w:rsidRDefault="002F7830" w:rsidP="004E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roman"/>
    <w:pitch w:val="default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34" w:rsidRDefault="007B1B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34" w:rsidRDefault="007B1B34" w:rsidP="004B2D43">
    <w:pPr>
      <w:pStyle w:val="Footer"/>
      <w:jc w:val="right"/>
      <w:rPr>
        <w:snapToGrid w:val="0"/>
        <w:sz w:val="16"/>
        <w:szCs w:val="16"/>
      </w:rPr>
    </w:pPr>
    <w:r>
      <w:ptab w:relativeTo="margin" w:alignment="right" w:leader="none"/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Page </w:t>
    </w: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PAGE </w:instrText>
    </w:r>
    <w:r>
      <w:rPr>
        <w:snapToGrid w:val="0"/>
        <w:sz w:val="16"/>
        <w:szCs w:val="16"/>
      </w:rPr>
      <w:fldChar w:fldCharType="separate"/>
    </w:r>
    <w:r w:rsidR="001A2C8B">
      <w:rPr>
        <w:noProof/>
        <w:snapToGrid w:val="0"/>
        <w:sz w:val="16"/>
        <w:szCs w:val="16"/>
      </w:rPr>
      <w:t>6</w:t>
    </w:r>
    <w:r>
      <w:rPr>
        <w:snapToGrid w:val="0"/>
        <w:sz w:val="16"/>
        <w:szCs w:val="16"/>
      </w:rPr>
      <w:fldChar w:fldCharType="end"/>
    </w:r>
    <w:r>
      <w:rPr>
        <w:snapToGrid w:val="0"/>
        <w:sz w:val="16"/>
        <w:szCs w:val="16"/>
      </w:rPr>
      <w:t xml:space="preserve"> of </w:t>
    </w: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NUMPAGES </w:instrText>
    </w:r>
    <w:r>
      <w:rPr>
        <w:snapToGrid w:val="0"/>
        <w:sz w:val="16"/>
        <w:szCs w:val="16"/>
      </w:rPr>
      <w:fldChar w:fldCharType="separate"/>
    </w:r>
    <w:r w:rsidR="001A2C8B">
      <w:rPr>
        <w:noProof/>
        <w:snapToGrid w:val="0"/>
        <w:sz w:val="16"/>
        <w:szCs w:val="16"/>
      </w:rPr>
      <w:t>6</w:t>
    </w:r>
    <w:r>
      <w:rPr>
        <w:snapToGrid w:val="0"/>
        <w:sz w:val="16"/>
        <w:szCs w:val="16"/>
      </w:rPr>
      <w:fldChar w:fldCharType="end"/>
    </w:r>
    <w:r>
      <w:rPr>
        <w:snapToGrid w:val="0"/>
        <w:sz w:val="16"/>
        <w:szCs w:val="16"/>
      </w:rPr>
      <w:t xml:space="preserve">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34" w:rsidRDefault="007B1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830" w:rsidRDefault="002F7830" w:rsidP="004E78A5">
      <w:r>
        <w:separator/>
      </w:r>
    </w:p>
  </w:footnote>
  <w:footnote w:type="continuationSeparator" w:id="0">
    <w:p w:rsidR="002F7830" w:rsidRDefault="002F7830" w:rsidP="004E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34" w:rsidRDefault="007B1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34" w:rsidRDefault="007B1B34" w:rsidP="00BE17D2">
    <w:pPr>
      <w:pStyle w:val="Header"/>
      <w:jc w:val="right"/>
      <w:rPr>
        <w:noProof/>
        <w:lang w:val="en-IN"/>
      </w:rPr>
    </w:pPr>
  </w:p>
  <w:p w:rsidR="007B1B34" w:rsidRPr="003669E6" w:rsidRDefault="007B1B34" w:rsidP="00BE17D2">
    <w:pPr>
      <w:pStyle w:val="Header"/>
      <w:jc w:val="right"/>
      <w:rPr>
        <w:lang w:val="en-I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34" w:rsidRDefault="007B1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2.25pt;height:78.75pt" o:bullet="t">
        <v:imagedata r:id="rId1" o:title=""/>
      </v:shape>
    </w:pict>
  </w:numPicBullet>
  <w:numPicBullet w:numPicBulletId="1">
    <w:pict>
      <v:shape id="_x0000_i1033" type="#_x0000_t75" style="width:71.25pt;height:68.25pt;visibility:visible;mso-wrap-style:square" o:bullet="t">
        <v:imagedata r:id="rId2" o:title=""/>
      </v:shape>
    </w:pict>
  </w:numPicBullet>
  <w:abstractNum w:abstractNumId="0" w15:restartNumberingAfterBreak="0">
    <w:nsid w:val="00C64A36"/>
    <w:multiLevelType w:val="hybridMultilevel"/>
    <w:tmpl w:val="61C4246A"/>
    <w:lvl w:ilvl="0" w:tplc="AD5E6D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8768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EDB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A5B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A5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26B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AA9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04B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ECD0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0D84"/>
    <w:multiLevelType w:val="hybridMultilevel"/>
    <w:tmpl w:val="6366D708"/>
    <w:lvl w:ilvl="0" w:tplc="EBBC1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E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0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03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40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E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5C1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6B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0A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9F3895"/>
    <w:multiLevelType w:val="hybridMultilevel"/>
    <w:tmpl w:val="B4D00D34"/>
    <w:lvl w:ilvl="0" w:tplc="D9FAF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46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E5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C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A8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0E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18A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9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87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3466AB"/>
    <w:multiLevelType w:val="hybridMultilevel"/>
    <w:tmpl w:val="D8000D12"/>
    <w:lvl w:ilvl="0" w:tplc="7BBE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CA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E7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6A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A3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0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4B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AA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8B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801AFB"/>
    <w:multiLevelType w:val="hybridMultilevel"/>
    <w:tmpl w:val="69BA6ACA"/>
    <w:lvl w:ilvl="0" w:tplc="E51034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004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8037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A7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A10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A077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0C5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C42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CA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15725"/>
    <w:multiLevelType w:val="hybridMultilevel"/>
    <w:tmpl w:val="B958E7A6"/>
    <w:lvl w:ilvl="0" w:tplc="3410CD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A5666" w:tentative="1">
      <w:start w:val="1"/>
      <w:numFmt w:val="lowerLetter"/>
      <w:lvlText w:val="%2."/>
      <w:lvlJc w:val="left"/>
      <w:pPr>
        <w:ind w:left="1440" w:hanging="360"/>
      </w:pPr>
    </w:lvl>
    <w:lvl w:ilvl="2" w:tplc="E610B66C" w:tentative="1">
      <w:start w:val="1"/>
      <w:numFmt w:val="lowerRoman"/>
      <w:lvlText w:val="%3."/>
      <w:lvlJc w:val="right"/>
      <w:pPr>
        <w:ind w:left="2160" w:hanging="180"/>
      </w:pPr>
    </w:lvl>
    <w:lvl w:ilvl="3" w:tplc="EE024A54" w:tentative="1">
      <w:start w:val="1"/>
      <w:numFmt w:val="decimal"/>
      <w:lvlText w:val="%4."/>
      <w:lvlJc w:val="left"/>
      <w:pPr>
        <w:ind w:left="2880" w:hanging="360"/>
      </w:pPr>
    </w:lvl>
    <w:lvl w:ilvl="4" w:tplc="FE583AE4" w:tentative="1">
      <w:start w:val="1"/>
      <w:numFmt w:val="lowerLetter"/>
      <w:lvlText w:val="%5."/>
      <w:lvlJc w:val="left"/>
      <w:pPr>
        <w:ind w:left="3600" w:hanging="360"/>
      </w:pPr>
    </w:lvl>
    <w:lvl w:ilvl="5" w:tplc="C8AE3584" w:tentative="1">
      <w:start w:val="1"/>
      <w:numFmt w:val="lowerRoman"/>
      <w:lvlText w:val="%6."/>
      <w:lvlJc w:val="right"/>
      <w:pPr>
        <w:ind w:left="4320" w:hanging="180"/>
      </w:pPr>
    </w:lvl>
    <w:lvl w:ilvl="6" w:tplc="698CBCF8" w:tentative="1">
      <w:start w:val="1"/>
      <w:numFmt w:val="decimal"/>
      <w:lvlText w:val="%7."/>
      <w:lvlJc w:val="left"/>
      <w:pPr>
        <w:ind w:left="5040" w:hanging="360"/>
      </w:pPr>
    </w:lvl>
    <w:lvl w:ilvl="7" w:tplc="144E48F0" w:tentative="1">
      <w:start w:val="1"/>
      <w:numFmt w:val="lowerLetter"/>
      <w:lvlText w:val="%8."/>
      <w:lvlJc w:val="left"/>
      <w:pPr>
        <w:ind w:left="5760" w:hanging="360"/>
      </w:pPr>
    </w:lvl>
    <w:lvl w:ilvl="8" w:tplc="93AA67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9691C"/>
    <w:multiLevelType w:val="hybridMultilevel"/>
    <w:tmpl w:val="D36C4E96"/>
    <w:lvl w:ilvl="0" w:tplc="27FAFC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94F1CBD"/>
    <w:multiLevelType w:val="hybridMultilevel"/>
    <w:tmpl w:val="6E984BDA"/>
    <w:lvl w:ilvl="0" w:tplc="22EC0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ADC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080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26A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660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3EB3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648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E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7E6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860F9"/>
    <w:multiLevelType w:val="hybridMultilevel"/>
    <w:tmpl w:val="D692423A"/>
    <w:lvl w:ilvl="0" w:tplc="BDE0D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E48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943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CA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24F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CA7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D0B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0E5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6D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059F7"/>
    <w:multiLevelType w:val="hybridMultilevel"/>
    <w:tmpl w:val="657CD0AC"/>
    <w:lvl w:ilvl="0" w:tplc="70168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0A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0BA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CA7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6C3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2CE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86F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E2C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E6ECF"/>
    <w:multiLevelType w:val="hybridMultilevel"/>
    <w:tmpl w:val="95E4E836"/>
    <w:lvl w:ilvl="0" w:tplc="F66E6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2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E2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CD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A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64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A5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6C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EA9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235E1E"/>
    <w:multiLevelType w:val="hybridMultilevel"/>
    <w:tmpl w:val="E93AF1D8"/>
    <w:lvl w:ilvl="0" w:tplc="625AB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DED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E0EF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4C6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63F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EE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08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EB4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CC8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C4A44"/>
    <w:multiLevelType w:val="hybridMultilevel"/>
    <w:tmpl w:val="AB6CE1DE"/>
    <w:lvl w:ilvl="0" w:tplc="57689A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0422326" w:tentative="1">
      <w:start w:val="1"/>
      <w:numFmt w:val="lowerLetter"/>
      <w:lvlText w:val="%2."/>
      <w:lvlJc w:val="left"/>
      <w:pPr>
        <w:ind w:left="1440" w:hanging="360"/>
      </w:pPr>
    </w:lvl>
    <w:lvl w:ilvl="2" w:tplc="DCF8B724" w:tentative="1">
      <w:start w:val="1"/>
      <w:numFmt w:val="lowerRoman"/>
      <w:lvlText w:val="%3."/>
      <w:lvlJc w:val="right"/>
      <w:pPr>
        <w:ind w:left="2160" w:hanging="180"/>
      </w:pPr>
    </w:lvl>
    <w:lvl w:ilvl="3" w:tplc="51A6D9BE" w:tentative="1">
      <w:start w:val="1"/>
      <w:numFmt w:val="decimal"/>
      <w:lvlText w:val="%4."/>
      <w:lvlJc w:val="left"/>
      <w:pPr>
        <w:ind w:left="2880" w:hanging="360"/>
      </w:pPr>
    </w:lvl>
    <w:lvl w:ilvl="4" w:tplc="C8BA1B4A" w:tentative="1">
      <w:start w:val="1"/>
      <w:numFmt w:val="lowerLetter"/>
      <w:lvlText w:val="%5."/>
      <w:lvlJc w:val="left"/>
      <w:pPr>
        <w:ind w:left="3600" w:hanging="360"/>
      </w:pPr>
    </w:lvl>
    <w:lvl w:ilvl="5" w:tplc="58C4AB80" w:tentative="1">
      <w:start w:val="1"/>
      <w:numFmt w:val="lowerRoman"/>
      <w:lvlText w:val="%6."/>
      <w:lvlJc w:val="right"/>
      <w:pPr>
        <w:ind w:left="4320" w:hanging="180"/>
      </w:pPr>
    </w:lvl>
    <w:lvl w:ilvl="6" w:tplc="D54C5EAE" w:tentative="1">
      <w:start w:val="1"/>
      <w:numFmt w:val="decimal"/>
      <w:lvlText w:val="%7."/>
      <w:lvlJc w:val="left"/>
      <w:pPr>
        <w:ind w:left="5040" w:hanging="360"/>
      </w:pPr>
    </w:lvl>
    <w:lvl w:ilvl="7" w:tplc="A94E82D6" w:tentative="1">
      <w:start w:val="1"/>
      <w:numFmt w:val="lowerLetter"/>
      <w:lvlText w:val="%8."/>
      <w:lvlJc w:val="left"/>
      <w:pPr>
        <w:ind w:left="5760" w:hanging="360"/>
      </w:pPr>
    </w:lvl>
    <w:lvl w:ilvl="8" w:tplc="DC3C96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71B0"/>
    <w:multiLevelType w:val="hybridMultilevel"/>
    <w:tmpl w:val="CFA81F4A"/>
    <w:lvl w:ilvl="0" w:tplc="231EA3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1AA5B2" w:tentative="1">
      <w:start w:val="1"/>
      <w:numFmt w:val="lowerLetter"/>
      <w:lvlText w:val="%2."/>
      <w:lvlJc w:val="left"/>
      <w:pPr>
        <w:ind w:left="1440" w:hanging="360"/>
      </w:pPr>
    </w:lvl>
    <w:lvl w:ilvl="2" w:tplc="2E9EC194" w:tentative="1">
      <w:start w:val="1"/>
      <w:numFmt w:val="lowerRoman"/>
      <w:lvlText w:val="%3."/>
      <w:lvlJc w:val="right"/>
      <w:pPr>
        <w:ind w:left="2160" w:hanging="180"/>
      </w:pPr>
    </w:lvl>
    <w:lvl w:ilvl="3" w:tplc="FC806B64" w:tentative="1">
      <w:start w:val="1"/>
      <w:numFmt w:val="decimal"/>
      <w:lvlText w:val="%4."/>
      <w:lvlJc w:val="left"/>
      <w:pPr>
        <w:ind w:left="2880" w:hanging="360"/>
      </w:pPr>
    </w:lvl>
    <w:lvl w:ilvl="4" w:tplc="6F627E32" w:tentative="1">
      <w:start w:val="1"/>
      <w:numFmt w:val="lowerLetter"/>
      <w:lvlText w:val="%5."/>
      <w:lvlJc w:val="left"/>
      <w:pPr>
        <w:ind w:left="3600" w:hanging="360"/>
      </w:pPr>
    </w:lvl>
    <w:lvl w:ilvl="5" w:tplc="D89C7930" w:tentative="1">
      <w:start w:val="1"/>
      <w:numFmt w:val="lowerRoman"/>
      <w:lvlText w:val="%6."/>
      <w:lvlJc w:val="right"/>
      <w:pPr>
        <w:ind w:left="4320" w:hanging="180"/>
      </w:pPr>
    </w:lvl>
    <w:lvl w:ilvl="6" w:tplc="9DB6BDF2" w:tentative="1">
      <w:start w:val="1"/>
      <w:numFmt w:val="decimal"/>
      <w:lvlText w:val="%7."/>
      <w:lvlJc w:val="left"/>
      <w:pPr>
        <w:ind w:left="5040" w:hanging="360"/>
      </w:pPr>
    </w:lvl>
    <w:lvl w:ilvl="7" w:tplc="9C82D472" w:tentative="1">
      <w:start w:val="1"/>
      <w:numFmt w:val="lowerLetter"/>
      <w:lvlText w:val="%8."/>
      <w:lvlJc w:val="left"/>
      <w:pPr>
        <w:ind w:left="5760" w:hanging="360"/>
      </w:pPr>
    </w:lvl>
    <w:lvl w:ilvl="8" w:tplc="ADE0F5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243A0"/>
    <w:multiLevelType w:val="hybridMultilevel"/>
    <w:tmpl w:val="3370B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949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C9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60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1CD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A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25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84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0D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D243DB"/>
    <w:multiLevelType w:val="hybridMultilevel"/>
    <w:tmpl w:val="FA74B57A"/>
    <w:lvl w:ilvl="0" w:tplc="16146874">
      <w:start w:val="1"/>
      <w:numFmt w:val="decimal"/>
      <w:lvlText w:val="%1."/>
      <w:lvlJc w:val="left"/>
      <w:pPr>
        <w:ind w:left="720" w:hanging="360"/>
      </w:pPr>
    </w:lvl>
    <w:lvl w:ilvl="1" w:tplc="BF70A1B4" w:tentative="1">
      <w:start w:val="1"/>
      <w:numFmt w:val="lowerLetter"/>
      <w:lvlText w:val="%2."/>
      <w:lvlJc w:val="left"/>
      <w:pPr>
        <w:ind w:left="1440" w:hanging="360"/>
      </w:pPr>
    </w:lvl>
    <w:lvl w:ilvl="2" w:tplc="FCD06F2E" w:tentative="1">
      <w:start w:val="1"/>
      <w:numFmt w:val="lowerRoman"/>
      <w:lvlText w:val="%3."/>
      <w:lvlJc w:val="right"/>
      <w:pPr>
        <w:ind w:left="2160" w:hanging="180"/>
      </w:pPr>
    </w:lvl>
    <w:lvl w:ilvl="3" w:tplc="9D1A712E" w:tentative="1">
      <w:start w:val="1"/>
      <w:numFmt w:val="decimal"/>
      <w:lvlText w:val="%4."/>
      <w:lvlJc w:val="left"/>
      <w:pPr>
        <w:ind w:left="2880" w:hanging="360"/>
      </w:pPr>
    </w:lvl>
    <w:lvl w:ilvl="4" w:tplc="6FDE0D56" w:tentative="1">
      <w:start w:val="1"/>
      <w:numFmt w:val="lowerLetter"/>
      <w:lvlText w:val="%5."/>
      <w:lvlJc w:val="left"/>
      <w:pPr>
        <w:ind w:left="3600" w:hanging="360"/>
      </w:pPr>
    </w:lvl>
    <w:lvl w:ilvl="5" w:tplc="FEA6D850" w:tentative="1">
      <w:start w:val="1"/>
      <w:numFmt w:val="lowerRoman"/>
      <w:lvlText w:val="%6."/>
      <w:lvlJc w:val="right"/>
      <w:pPr>
        <w:ind w:left="4320" w:hanging="180"/>
      </w:pPr>
    </w:lvl>
    <w:lvl w:ilvl="6" w:tplc="2E0AB91A" w:tentative="1">
      <w:start w:val="1"/>
      <w:numFmt w:val="decimal"/>
      <w:lvlText w:val="%7."/>
      <w:lvlJc w:val="left"/>
      <w:pPr>
        <w:ind w:left="5040" w:hanging="360"/>
      </w:pPr>
    </w:lvl>
    <w:lvl w:ilvl="7" w:tplc="C38C7A96" w:tentative="1">
      <w:start w:val="1"/>
      <w:numFmt w:val="lowerLetter"/>
      <w:lvlText w:val="%8."/>
      <w:lvlJc w:val="left"/>
      <w:pPr>
        <w:ind w:left="5760" w:hanging="360"/>
      </w:pPr>
    </w:lvl>
    <w:lvl w:ilvl="8" w:tplc="4FF01F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C0DA5"/>
    <w:multiLevelType w:val="hybridMultilevel"/>
    <w:tmpl w:val="3E5A4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34EA3"/>
    <w:multiLevelType w:val="hybridMultilevel"/>
    <w:tmpl w:val="12383E5C"/>
    <w:lvl w:ilvl="0" w:tplc="D466F0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CFA4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421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8D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A12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D845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2E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B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4C7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319F0"/>
    <w:multiLevelType w:val="multilevel"/>
    <w:tmpl w:val="882CA59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4160B7"/>
    <w:multiLevelType w:val="hybridMultilevel"/>
    <w:tmpl w:val="1958CCF4"/>
    <w:lvl w:ilvl="0" w:tplc="28942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231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3CD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CC0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A1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56A2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AFD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ECE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683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F78A4"/>
    <w:multiLevelType w:val="hybridMultilevel"/>
    <w:tmpl w:val="D72C4AF6"/>
    <w:lvl w:ilvl="0" w:tplc="104C98AA">
      <w:start w:val="1"/>
      <w:numFmt w:val="decimal"/>
      <w:lvlText w:val="%1."/>
      <w:lvlJc w:val="left"/>
      <w:pPr>
        <w:ind w:left="720" w:hanging="360"/>
      </w:pPr>
    </w:lvl>
    <w:lvl w:ilvl="1" w:tplc="5422FE32" w:tentative="1">
      <w:start w:val="1"/>
      <w:numFmt w:val="lowerLetter"/>
      <w:lvlText w:val="%2."/>
      <w:lvlJc w:val="left"/>
      <w:pPr>
        <w:ind w:left="1440" w:hanging="360"/>
      </w:pPr>
    </w:lvl>
    <w:lvl w:ilvl="2" w:tplc="85186DD6" w:tentative="1">
      <w:start w:val="1"/>
      <w:numFmt w:val="lowerRoman"/>
      <w:lvlText w:val="%3."/>
      <w:lvlJc w:val="right"/>
      <w:pPr>
        <w:ind w:left="2160" w:hanging="180"/>
      </w:pPr>
    </w:lvl>
    <w:lvl w:ilvl="3" w:tplc="4DE229A4" w:tentative="1">
      <w:start w:val="1"/>
      <w:numFmt w:val="decimal"/>
      <w:lvlText w:val="%4."/>
      <w:lvlJc w:val="left"/>
      <w:pPr>
        <w:ind w:left="2880" w:hanging="360"/>
      </w:pPr>
    </w:lvl>
    <w:lvl w:ilvl="4" w:tplc="F24CE134" w:tentative="1">
      <w:start w:val="1"/>
      <w:numFmt w:val="lowerLetter"/>
      <w:lvlText w:val="%5."/>
      <w:lvlJc w:val="left"/>
      <w:pPr>
        <w:ind w:left="3600" w:hanging="360"/>
      </w:pPr>
    </w:lvl>
    <w:lvl w:ilvl="5" w:tplc="2906387A" w:tentative="1">
      <w:start w:val="1"/>
      <w:numFmt w:val="lowerRoman"/>
      <w:lvlText w:val="%6."/>
      <w:lvlJc w:val="right"/>
      <w:pPr>
        <w:ind w:left="4320" w:hanging="180"/>
      </w:pPr>
    </w:lvl>
    <w:lvl w:ilvl="6" w:tplc="E87ED6BA" w:tentative="1">
      <w:start w:val="1"/>
      <w:numFmt w:val="decimal"/>
      <w:lvlText w:val="%7."/>
      <w:lvlJc w:val="left"/>
      <w:pPr>
        <w:ind w:left="5040" w:hanging="360"/>
      </w:pPr>
    </w:lvl>
    <w:lvl w:ilvl="7" w:tplc="609833B8" w:tentative="1">
      <w:start w:val="1"/>
      <w:numFmt w:val="lowerLetter"/>
      <w:lvlText w:val="%8."/>
      <w:lvlJc w:val="left"/>
      <w:pPr>
        <w:ind w:left="5760" w:hanging="360"/>
      </w:pPr>
    </w:lvl>
    <w:lvl w:ilvl="8" w:tplc="96363E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A4750"/>
    <w:multiLevelType w:val="hybridMultilevel"/>
    <w:tmpl w:val="2B246534"/>
    <w:lvl w:ilvl="0" w:tplc="D58CD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4B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40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8B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64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41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2B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42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11"/>
  </w:num>
  <w:num w:numId="3">
    <w:abstractNumId w:val="9"/>
  </w:num>
  <w:num w:numId="4">
    <w:abstractNumId w:val="19"/>
  </w:num>
  <w:num w:numId="5">
    <w:abstractNumId w:val="8"/>
  </w:num>
  <w:num w:numId="6">
    <w:abstractNumId w:val="17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20"/>
  </w:num>
  <w:num w:numId="14">
    <w:abstractNumId w:val="15"/>
  </w:num>
  <w:num w:numId="15">
    <w:abstractNumId w:val="13"/>
  </w:num>
  <w:num w:numId="16">
    <w:abstractNumId w:val="5"/>
  </w:num>
  <w:num w:numId="17">
    <w:abstractNumId w:val="12"/>
  </w:num>
  <w:num w:numId="18">
    <w:abstractNumId w:val="14"/>
  </w:num>
  <w:num w:numId="19">
    <w:abstractNumId w:val="21"/>
  </w:num>
  <w:num w:numId="20">
    <w:abstractNumId w:val="10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98"/>
    <w:rsid w:val="00084809"/>
    <w:rsid w:val="00096F6E"/>
    <w:rsid w:val="000C7B82"/>
    <w:rsid w:val="000F5527"/>
    <w:rsid w:val="00105EA8"/>
    <w:rsid w:val="00106D06"/>
    <w:rsid w:val="00145EDA"/>
    <w:rsid w:val="001743BD"/>
    <w:rsid w:val="00187039"/>
    <w:rsid w:val="001A2C8B"/>
    <w:rsid w:val="001A5C8E"/>
    <w:rsid w:val="001D0C12"/>
    <w:rsid w:val="00207F2A"/>
    <w:rsid w:val="002117CA"/>
    <w:rsid w:val="00212E79"/>
    <w:rsid w:val="002174B8"/>
    <w:rsid w:val="00225AFA"/>
    <w:rsid w:val="00264BF0"/>
    <w:rsid w:val="002D41EA"/>
    <w:rsid w:val="002F7830"/>
    <w:rsid w:val="003079EA"/>
    <w:rsid w:val="00346E81"/>
    <w:rsid w:val="003669E6"/>
    <w:rsid w:val="003A64D6"/>
    <w:rsid w:val="003B365C"/>
    <w:rsid w:val="003C7BEF"/>
    <w:rsid w:val="003D0888"/>
    <w:rsid w:val="004151A5"/>
    <w:rsid w:val="0047215B"/>
    <w:rsid w:val="004855BE"/>
    <w:rsid w:val="004939DA"/>
    <w:rsid w:val="004A676A"/>
    <w:rsid w:val="004B2D43"/>
    <w:rsid w:val="004E78A5"/>
    <w:rsid w:val="004F11E5"/>
    <w:rsid w:val="004F744A"/>
    <w:rsid w:val="005177A9"/>
    <w:rsid w:val="005A3924"/>
    <w:rsid w:val="005C31A6"/>
    <w:rsid w:val="005C3CE9"/>
    <w:rsid w:val="005E3ADD"/>
    <w:rsid w:val="006300BC"/>
    <w:rsid w:val="00637AB0"/>
    <w:rsid w:val="00647BAA"/>
    <w:rsid w:val="006525E0"/>
    <w:rsid w:val="00654F33"/>
    <w:rsid w:val="00666F26"/>
    <w:rsid w:val="00693BB7"/>
    <w:rsid w:val="006D63BB"/>
    <w:rsid w:val="0071788A"/>
    <w:rsid w:val="007611D1"/>
    <w:rsid w:val="007750F2"/>
    <w:rsid w:val="007B1B34"/>
    <w:rsid w:val="007F3A1E"/>
    <w:rsid w:val="00805C8C"/>
    <w:rsid w:val="0081659A"/>
    <w:rsid w:val="00865AA0"/>
    <w:rsid w:val="008A1542"/>
    <w:rsid w:val="008A78B2"/>
    <w:rsid w:val="008C2D0C"/>
    <w:rsid w:val="008D2E91"/>
    <w:rsid w:val="008D5127"/>
    <w:rsid w:val="00907C98"/>
    <w:rsid w:val="00956D2B"/>
    <w:rsid w:val="009A123E"/>
    <w:rsid w:val="009F4679"/>
    <w:rsid w:val="00A012E9"/>
    <w:rsid w:val="00A16023"/>
    <w:rsid w:val="00A241AC"/>
    <w:rsid w:val="00A523CE"/>
    <w:rsid w:val="00A54134"/>
    <w:rsid w:val="00A82D2D"/>
    <w:rsid w:val="00A83F07"/>
    <w:rsid w:val="00AB13D5"/>
    <w:rsid w:val="00B04D25"/>
    <w:rsid w:val="00B26F00"/>
    <w:rsid w:val="00BD2816"/>
    <w:rsid w:val="00BE17D2"/>
    <w:rsid w:val="00C5189E"/>
    <w:rsid w:val="00C75C85"/>
    <w:rsid w:val="00C80760"/>
    <w:rsid w:val="00CB6A9E"/>
    <w:rsid w:val="00CE6A4D"/>
    <w:rsid w:val="00D346DD"/>
    <w:rsid w:val="00D600F2"/>
    <w:rsid w:val="00D6484D"/>
    <w:rsid w:val="00D864A7"/>
    <w:rsid w:val="00DA55CC"/>
    <w:rsid w:val="00DF0D5C"/>
    <w:rsid w:val="00E226F2"/>
    <w:rsid w:val="00EB6E14"/>
    <w:rsid w:val="00ED6DF7"/>
    <w:rsid w:val="00F0204F"/>
    <w:rsid w:val="00F147C1"/>
    <w:rsid w:val="00F30640"/>
    <w:rsid w:val="00F45217"/>
    <w:rsid w:val="00F7520D"/>
    <w:rsid w:val="00F837EF"/>
    <w:rsid w:val="00FA0884"/>
    <w:rsid w:val="00FA0D98"/>
    <w:rsid w:val="00FA4912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EA593E-0828-438D-B8B5-1D047CB5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1D1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11D1"/>
    <w:pPr>
      <w:keepNext/>
      <w:ind w:left="1440" w:hanging="1440"/>
      <w:jc w:val="both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7611D1"/>
    <w:pPr>
      <w:keepNext/>
      <w:adjustRightInd w:val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611D1"/>
    <w:pPr>
      <w:keepNext/>
      <w:adjustRightInd w:val="0"/>
      <w:ind w:left="1260" w:hanging="12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611D1"/>
    <w:pPr>
      <w:keepNext/>
      <w:tabs>
        <w:tab w:val="right" w:pos="1980"/>
      </w:tabs>
      <w:adjustRightInd w:val="0"/>
      <w:spacing w:before="60"/>
      <w:jc w:val="right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611D1"/>
    <w:pPr>
      <w:keepNext/>
      <w:adjustRightInd w:val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7611D1"/>
    <w:pPr>
      <w:keepNext/>
      <w:adjustRightInd w:val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611D1"/>
    <w:pPr>
      <w:keepNext/>
      <w:jc w:val="both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611D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611D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7611D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7611D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7611D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7611D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7611D1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611D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611D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11D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611D1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7611D1"/>
    <w:pPr>
      <w:tabs>
        <w:tab w:val="right" w:pos="86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7611D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B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3BB7"/>
    <w:pPr>
      <w:ind w:left="720"/>
      <w:contextualSpacing/>
    </w:pPr>
  </w:style>
  <w:style w:type="character" w:styleId="Hyperlink">
    <w:name w:val="Hyperlink"/>
    <w:basedOn w:val="DefaultParagraphFont"/>
    <w:rsid w:val="008C2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09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5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5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0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0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ms\websource\template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226FD-9281-4AC3-BF72-A111EBFB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template13</Template>
  <TotalTime>483</TotalTime>
  <Pages>1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«EmployeeMaster_sEMPFIRSTNAME»« EmployeeMaster _sEmpMiddleName»</vt:lpstr>
    </vt:vector>
  </TitlesOfParts>
  <Company>HeadStrong Inc</Company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«EmployeeMaster_sEMPFIRSTNAME»« EmployeeMaster _sEmpMiddleName»</dc:title>
  <dc:creator>HeadStrong</dc:creator>
  <cp:lastModifiedBy>VND Sharma, Geetanjali</cp:lastModifiedBy>
  <cp:revision>18</cp:revision>
  <dcterms:created xsi:type="dcterms:W3CDTF">2019-11-05T15:05:00Z</dcterms:created>
  <dcterms:modified xsi:type="dcterms:W3CDTF">2020-03-16T10:36:00Z</dcterms:modified>
</cp:coreProperties>
</file>